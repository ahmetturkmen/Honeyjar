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6F9D6" w14:textId="77777777"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C936E0">
        <w:rPr>
          <w:lang w:val="en-US"/>
        </w:rPr>
        <w:t xml:space="preserve"> </w:t>
      </w:r>
      <w:r w:rsidR="00C936E0" w:rsidRPr="00C936E0">
        <w:rPr>
          <w:b/>
          <w:lang w:val="en-US"/>
        </w:rPr>
        <w:t>28-02-2018</w:t>
      </w:r>
    </w:p>
    <w:p w14:paraId="7D3B418F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654EFB57" w14:textId="77777777" w:rsidR="0068225D" w:rsidRDefault="0068225D" w:rsidP="00764F8C">
      <w:pPr>
        <w:pStyle w:val="NoSpacing"/>
        <w:rPr>
          <w:lang w:val="en-US"/>
        </w:rPr>
      </w:pPr>
    </w:p>
    <w:p w14:paraId="220D2421" w14:textId="77777777" w:rsidR="0000486E" w:rsidRDefault="0000486E" w:rsidP="00764F8C">
      <w:pPr>
        <w:pStyle w:val="NoSpacing"/>
        <w:rPr>
          <w:lang w:val="en-US"/>
        </w:rPr>
      </w:pPr>
    </w:p>
    <w:p w14:paraId="6D2FD290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5EADD094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4D2797C1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58F2219C" w14:textId="77777777" w:rsidTr="00674AB1">
        <w:tc>
          <w:tcPr>
            <w:tcW w:w="2265" w:type="dxa"/>
            <w:gridSpan w:val="2"/>
          </w:tcPr>
          <w:p w14:paraId="02F5A6BA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2509D85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05BDEA0A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61C836FB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696F2FD7" w14:textId="77777777" w:rsidTr="00DF0C07">
        <w:tc>
          <w:tcPr>
            <w:tcW w:w="1132" w:type="dxa"/>
          </w:tcPr>
          <w:p w14:paraId="5C0043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111BFA3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795AF6C7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31BA3897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5019BBEA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64AEFA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3D8A5E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9602B7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355E9BCE" w14:textId="77777777" w:rsidTr="005F2ECB">
        <w:trPr>
          <w:trHeight w:val="306"/>
        </w:trPr>
        <w:tc>
          <w:tcPr>
            <w:tcW w:w="1132" w:type="dxa"/>
          </w:tcPr>
          <w:p w14:paraId="698B483C" w14:textId="77777777" w:rsidR="00E91429" w:rsidRDefault="00E91429" w:rsidP="00E91429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Morcel</w:t>
            </w:r>
            <w:proofErr w:type="spellEnd"/>
          </w:p>
        </w:tc>
        <w:tc>
          <w:tcPr>
            <w:tcW w:w="1133" w:type="dxa"/>
          </w:tcPr>
          <w:p w14:paraId="1F5F0CAD" w14:textId="77777777" w:rsidR="00E91429" w:rsidRDefault="00C936E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1C760B63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79F93D4" w14:textId="4B1E71DD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FF7151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4EFFA22" w14:textId="6A02FF48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055B8C5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2424DDD3" w14:textId="10084F64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429" w14:paraId="0853BBF1" w14:textId="77777777" w:rsidTr="00DF0C07">
        <w:tc>
          <w:tcPr>
            <w:tcW w:w="1132" w:type="dxa"/>
          </w:tcPr>
          <w:p w14:paraId="098BF18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58BC6FCC" w14:textId="13053682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5019DD12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0B42CDF7" w14:textId="4A08E0EF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CE428B7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7FABFD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99F2A6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A2B407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A74BFC3" w14:textId="77777777" w:rsidTr="00DF0C07">
        <w:tc>
          <w:tcPr>
            <w:tcW w:w="1132" w:type="dxa"/>
          </w:tcPr>
          <w:p w14:paraId="0F5DC9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1C010E2E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6F89C7CF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13C34CE2" w14:textId="51AA0425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4669372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7647E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DB08C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8FAD9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EAFD3F7" w14:textId="77777777" w:rsidTr="00DF0C07">
        <w:tc>
          <w:tcPr>
            <w:tcW w:w="1132" w:type="dxa"/>
          </w:tcPr>
          <w:p w14:paraId="0BED4B0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964CF7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B780CB5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678C349F" w14:textId="026DD8AF" w:rsidR="00E91429" w:rsidRDefault="005F2ECB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08CBB2C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996F95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FE7CE5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7AE42D6E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2A054C28" w14:textId="77777777" w:rsidTr="00DF0C07">
        <w:tc>
          <w:tcPr>
            <w:tcW w:w="1132" w:type="dxa"/>
          </w:tcPr>
          <w:p w14:paraId="5A63801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6352E7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31449C1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30241649" w14:textId="77777777" w:rsidR="00E91429" w:rsidRDefault="00A80578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7377CDC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61D39C8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A3E916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D5C53BE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284773D9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3776A5AD" w14:textId="77777777" w:rsidTr="00674AB1">
        <w:tc>
          <w:tcPr>
            <w:tcW w:w="5524" w:type="dxa"/>
          </w:tcPr>
          <w:p w14:paraId="58341316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60CD29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39B38809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14:paraId="58A7D3A9" w14:textId="77777777" w:rsidTr="00674AB1">
        <w:tc>
          <w:tcPr>
            <w:tcW w:w="5524" w:type="dxa"/>
          </w:tcPr>
          <w:p w14:paraId="5DBEA09B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75245470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0DC84FBE" w14:textId="77777777" w:rsidR="00674AB1" w:rsidRPr="00764F8C" w:rsidRDefault="00C936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764F8C" w14:paraId="250959E6" w14:textId="77777777" w:rsidTr="00674AB1">
        <w:tc>
          <w:tcPr>
            <w:tcW w:w="5524" w:type="dxa"/>
          </w:tcPr>
          <w:p w14:paraId="396FD79B" w14:textId="77777777" w:rsidR="00674AB1" w:rsidRPr="00764F8C" w:rsidRDefault="00C936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PoA</w:t>
            </w:r>
            <w:proofErr w:type="spellEnd"/>
          </w:p>
        </w:tc>
        <w:tc>
          <w:tcPr>
            <w:tcW w:w="2268" w:type="dxa"/>
          </w:tcPr>
          <w:p w14:paraId="12AF2DA7" w14:textId="77777777"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65771910" w14:textId="77777777" w:rsidR="00674AB1" w:rsidRPr="00764F8C" w:rsidRDefault="00C936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936E0" w14:paraId="7E5F5FBC" w14:textId="77777777" w:rsidTr="009F4548">
        <w:tc>
          <w:tcPr>
            <w:tcW w:w="5524" w:type="dxa"/>
          </w:tcPr>
          <w:p w14:paraId="72CA9349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previously made agreements</w:t>
            </w:r>
          </w:p>
        </w:tc>
        <w:tc>
          <w:tcPr>
            <w:tcW w:w="2268" w:type="dxa"/>
          </w:tcPr>
          <w:p w14:paraId="60814357" w14:textId="77777777"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5A014921" w14:textId="77777777" w:rsidR="00674AB1" w:rsidRPr="00764F8C" w:rsidRDefault="00C936E0" w:rsidP="009F45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936E0" w14:paraId="1F786C19" w14:textId="77777777" w:rsidTr="009F4548">
        <w:tc>
          <w:tcPr>
            <w:tcW w:w="5524" w:type="dxa"/>
          </w:tcPr>
          <w:p w14:paraId="2BE8ACF4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application for Barcelona trip</w:t>
            </w:r>
          </w:p>
        </w:tc>
        <w:tc>
          <w:tcPr>
            <w:tcW w:w="2268" w:type="dxa"/>
          </w:tcPr>
          <w:p w14:paraId="183FD7A6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5-10 </w:t>
            </w:r>
          </w:p>
        </w:tc>
        <w:tc>
          <w:tcPr>
            <w:tcW w:w="1275" w:type="dxa"/>
          </w:tcPr>
          <w:p w14:paraId="6440A7F6" w14:textId="77777777" w:rsidR="00674AB1" w:rsidRPr="00764F8C" w:rsidRDefault="00A80578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936E0" w14:paraId="052EDBAE" w14:textId="77777777" w:rsidTr="009F4548">
        <w:tc>
          <w:tcPr>
            <w:tcW w:w="5524" w:type="dxa"/>
          </w:tcPr>
          <w:p w14:paraId="69D7CBDA" w14:textId="3CB426FD" w:rsidR="00674AB1" w:rsidRPr="00764F8C" w:rsidRDefault="00A72FE7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Talk about specifying the project to focus on ransomware for android smartphones </w:t>
            </w:r>
          </w:p>
        </w:tc>
        <w:tc>
          <w:tcPr>
            <w:tcW w:w="2268" w:type="dxa"/>
          </w:tcPr>
          <w:p w14:paraId="16B4630F" w14:textId="6648842F" w:rsidR="00674AB1" w:rsidRPr="00764F8C" w:rsidRDefault="00A72FE7" w:rsidP="009F4548">
            <w:p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</w:p>
        </w:tc>
        <w:tc>
          <w:tcPr>
            <w:tcW w:w="1275" w:type="dxa"/>
          </w:tcPr>
          <w:p w14:paraId="2148E967" w14:textId="0703FBD5" w:rsidR="00674AB1" w:rsidRPr="00764F8C" w:rsidRDefault="00A72FE7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936E0" w14:paraId="6AF39CF0" w14:textId="77777777" w:rsidTr="009F4548">
        <w:tc>
          <w:tcPr>
            <w:tcW w:w="5524" w:type="dxa"/>
          </w:tcPr>
          <w:p w14:paraId="71AE4BB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9BC3C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0B3C0A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39365B05" w14:textId="77777777" w:rsidTr="005F2ECB">
        <w:trPr>
          <w:trHeight w:val="306"/>
        </w:trPr>
        <w:tc>
          <w:tcPr>
            <w:tcW w:w="5524" w:type="dxa"/>
          </w:tcPr>
          <w:p w14:paraId="1ED8993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67A16A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4C4492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1A26E1D5" w14:textId="77777777" w:rsidTr="009F4548">
        <w:tc>
          <w:tcPr>
            <w:tcW w:w="5524" w:type="dxa"/>
          </w:tcPr>
          <w:p w14:paraId="754E951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2BAC87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2A90B65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3CDAD12A" w14:textId="77777777" w:rsidTr="009F4548">
        <w:tc>
          <w:tcPr>
            <w:tcW w:w="5524" w:type="dxa"/>
          </w:tcPr>
          <w:p w14:paraId="60B26E6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8439229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34AEFB6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0A99D04E" w14:textId="77777777" w:rsidTr="009F4548">
        <w:tc>
          <w:tcPr>
            <w:tcW w:w="5524" w:type="dxa"/>
          </w:tcPr>
          <w:p w14:paraId="31970D0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ADAA38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0C116F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46777FF8" w14:textId="77777777" w:rsidTr="009F4548">
        <w:tc>
          <w:tcPr>
            <w:tcW w:w="5524" w:type="dxa"/>
          </w:tcPr>
          <w:p w14:paraId="49D8EF0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256580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57B4E4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78CF1883" w14:textId="77777777" w:rsidTr="009F4548">
        <w:tc>
          <w:tcPr>
            <w:tcW w:w="5524" w:type="dxa"/>
          </w:tcPr>
          <w:p w14:paraId="7175161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3DCAD9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3FC8034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4BF5D142" w14:textId="77777777" w:rsidTr="009F4548">
        <w:tc>
          <w:tcPr>
            <w:tcW w:w="5524" w:type="dxa"/>
          </w:tcPr>
          <w:p w14:paraId="3BEC60B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6460698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777DA12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14:paraId="21CE1415" w14:textId="77777777" w:rsidTr="00674AB1">
        <w:tc>
          <w:tcPr>
            <w:tcW w:w="5524" w:type="dxa"/>
          </w:tcPr>
          <w:p w14:paraId="3069C065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06C05A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20E187B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79E52498" w14:textId="77777777" w:rsidR="0068225D" w:rsidRDefault="0068225D" w:rsidP="0068225D">
      <w:pPr>
        <w:pStyle w:val="NoSpacing"/>
        <w:rPr>
          <w:lang w:val="en-US"/>
        </w:rPr>
      </w:pPr>
    </w:p>
    <w:p w14:paraId="66B9D98C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02DBB34B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4179F925" w14:textId="44F667E4" w:rsidR="0068225D" w:rsidRDefault="000B51C1" w:rsidP="000B51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Collaboration contract signed by today</w:t>
      </w:r>
    </w:p>
    <w:p w14:paraId="3BFC72D1" w14:textId="0C9BD88C" w:rsidR="000B51C1" w:rsidRDefault="000B51C1" w:rsidP="000B51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</w:t>
      </w:r>
    </w:p>
    <w:p w14:paraId="5ECD7F5C" w14:textId="1D65F22A" w:rsidR="000B51C1" w:rsidRDefault="000B51C1" w:rsidP="000B51C1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done but not done. Its handed over to someone else, and they will be trained at the 6</w:t>
      </w:r>
      <w:r w:rsidRPr="000B51C1">
        <w:rPr>
          <w:vertAlign w:val="superscript"/>
          <w:lang w:val="en-US"/>
        </w:rPr>
        <w:t>th</w:t>
      </w:r>
      <w:r>
        <w:rPr>
          <w:lang w:val="en-US"/>
        </w:rPr>
        <w:t xml:space="preserve"> of march but that doesn’t mean it will be done on the 6</w:t>
      </w:r>
      <w:r w:rsidRPr="000B51C1">
        <w:rPr>
          <w:vertAlign w:val="superscript"/>
          <w:lang w:val="en-US"/>
        </w:rPr>
        <w:t>th</w:t>
      </w:r>
      <w:r>
        <w:rPr>
          <w:lang w:val="en-US"/>
        </w:rPr>
        <w:t xml:space="preserve">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Daniel will set up a server so the basic stuff can get done. Daniel will send Ahmet and Anna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file with the specifications of the server. The backup will be stored on the cloud.</w:t>
      </w:r>
    </w:p>
    <w:p w14:paraId="352D7A48" w14:textId="29CAEBA4" w:rsidR="000B51C1" w:rsidRDefault="005C2A3C" w:rsidP="000B51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type of question…: Ransomware for android phones, since it will probably get bigger in the future and for now it’s not a big thing yet. </w:t>
      </w:r>
    </w:p>
    <w:p w14:paraId="1DDFC74D" w14:textId="30AC6909" w:rsidR="002F731B" w:rsidRDefault="002F731B" w:rsidP="000B51C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did we </w:t>
      </w:r>
      <w:proofErr w:type="gramStart"/>
      <w:r>
        <w:rPr>
          <w:lang w:val="en-US"/>
        </w:rPr>
        <w:t>do?:</w:t>
      </w:r>
      <w:proofErr w:type="gramEnd"/>
    </w:p>
    <w:p w14:paraId="2CED8FA5" w14:textId="61464BAB" w:rsidR="002F731B" w:rsidRDefault="002F731B" w:rsidP="002F731B">
      <w:pPr>
        <w:pStyle w:val="NoSpacing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PoA</w:t>
      </w:r>
      <w:proofErr w:type="spellEnd"/>
      <w:r>
        <w:rPr>
          <w:lang w:val="en-US"/>
        </w:rPr>
        <w:t xml:space="preserve"> is almost finished. </w:t>
      </w:r>
    </w:p>
    <w:p w14:paraId="18D13E14" w14:textId="008BDDD7" w:rsidR="001312C4" w:rsidRDefault="001312C4" w:rsidP="002F731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Research</w:t>
      </w:r>
    </w:p>
    <w:p w14:paraId="2E474E19" w14:textId="3A75111A" w:rsidR="001312C4" w:rsidRDefault="001312C4" w:rsidP="002F731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information to get clear, this will be handled with </w:t>
      </w:r>
      <w:proofErr w:type="spellStart"/>
      <w:r>
        <w:rPr>
          <w:lang w:val="en-US"/>
        </w:rPr>
        <w:t>jens</w:t>
      </w:r>
      <w:proofErr w:type="spellEnd"/>
      <w:r>
        <w:rPr>
          <w:lang w:val="en-US"/>
        </w:rPr>
        <w:t>.</w:t>
      </w:r>
    </w:p>
    <w:p w14:paraId="00DCDC56" w14:textId="77777777" w:rsidR="001312C4" w:rsidRDefault="001312C4" w:rsidP="001312C4">
      <w:pPr>
        <w:pStyle w:val="NoSpacing"/>
        <w:numPr>
          <w:ilvl w:val="0"/>
          <w:numId w:val="1"/>
        </w:numPr>
        <w:rPr>
          <w:lang w:val="en-US"/>
        </w:rPr>
      </w:pPr>
    </w:p>
    <w:p w14:paraId="1D39994A" w14:textId="77777777" w:rsidR="001312C4" w:rsidRDefault="001312C4">
      <w:pPr>
        <w:rPr>
          <w:lang w:val="en-US"/>
        </w:rPr>
      </w:pPr>
      <w:r>
        <w:rPr>
          <w:lang w:val="en-US"/>
        </w:rPr>
        <w:br w:type="page"/>
      </w:r>
    </w:p>
    <w:p w14:paraId="10CA42E5" w14:textId="33FD7335" w:rsidR="001312C4" w:rsidRDefault="001312C4" w:rsidP="001312C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Danish:</w:t>
      </w:r>
    </w:p>
    <w:p w14:paraId="45BA737A" w14:textId="78FBEFCC" w:rsidR="001312C4" w:rsidRDefault="001312C4" w:rsidP="001312C4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Talk with the professor, Machine learning (the basics and how to start), Made a plan to use Daniels server</w:t>
      </w:r>
      <w:r w:rsidR="00AB6877">
        <w:rPr>
          <w:lang w:val="en-US"/>
        </w:rPr>
        <w:t xml:space="preserve"> should be up and running by Monday</w:t>
      </w:r>
      <w:r>
        <w:rPr>
          <w:lang w:val="en-US"/>
        </w:rPr>
        <w:t>.</w:t>
      </w:r>
    </w:p>
    <w:p w14:paraId="1DCE4322" w14:textId="742B5580" w:rsidR="001312C4" w:rsidRDefault="00AB6877" w:rsidP="001312C4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Start on the problem analysis. </w:t>
      </w:r>
    </w:p>
    <w:p w14:paraId="1F2A6517" w14:textId="777EE2BC" w:rsidR="00C20C83" w:rsidRDefault="00C20C83" w:rsidP="001312C4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Server problems. </w:t>
      </w:r>
      <w:bookmarkStart w:id="0" w:name="_GoBack"/>
      <w:bookmarkEnd w:id="0"/>
    </w:p>
    <w:p w14:paraId="3874E4EB" w14:textId="2270D080" w:rsidR="00C20C83" w:rsidRDefault="00C20C83" w:rsidP="00C20C8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Ahmet:</w:t>
      </w:r>
    </w:p>
    <w:p w14:paraId="55686ED5" w14:textId="5B99EC2E" w:rsidR="00C20C83" w:rsidRDefault="00507783" w:rsidP="00C20C83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Trying to improve python scripts and </w:t>
      </w:r>
      <w:proofErr w:type="spellStart"/>
      <w:r>
        <w:rPr>
          <w:lang w:val="en-US"/>
        </w:rPr>
        <w:t>strated</w:t>
      </w:r>
      <w:proofErr w:type="spellEnd"/>
      <w:r>
        <w:rPr>
          <w:lang w:val="en-US"/>
        </w:rPr>
        <w:t xml:space="preserve"> to learn about machine learning</w:t>
      </w:r>
      <w:r w:rsidR="004A1308">
        <w:rPr>
          <w:lang w:val="en-US"/>
        </w:rPr>
        <w:t>.</w:t>
      </w:r>
    </w:p>
    <w:p w14:paraId="3782C750" w14:textId="575C2A9E" w:rsidR="00507783" w:rsidRDefault="00507783" w:rsidP="00C20C83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Going to write a program to see if 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has malicious activity and label the link.</w:t>
      </w:r>
    </w:p>
    <w:p w14:paraId="7EA1FA04" w14:textId="77777777" w:rsidR="000E37C8" w:rsidRDefault="00507783" w:rsidP="00C20C83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a lot of work</w:t>
      </w:r>
      <w:r w:rsidR="004A247E">
        <w:rPr>
          <w:lang w:val="en-US"/>
        </w:rPr>
        <w:t xml:space="preserve"> and he needs contact with the Danish guys and Jens (maybe even the professor)</w:t>
      </w:r>
      <w:r>
        <w:rPr>
          <w:lang w:val="en-US"/>
        </w:rPr>
        <w:t>.</w:t>
      </w:r>
      <w:r w:rsidR="00985B13">
        <w:rPr>
          <w:lang w:val="en-US"/>
        </w:rPr>
        <w:t xml:space="preserve"> 8am Danish time. 10am Turkish.</w:t>
      </w:r>
    </w:p>
    <w:p w14:paraId="79B1BEA0" w14:textId="77777777" w:rsidR="000E37C8" w:rsidRDefault="000E37C8" w:rsidP="000E37C8">
      <w:pPr>
        <w:pStyle w:val="NoSpacing"/>
        <w:rPr>
          <w:lang w:val="en-US"/>
        </w:rPr>
      </w:pPr>
    </w:p>
    <w:p w14:paraId="32EAEB6C" w14:textId="77777777" w:rsidR="000E37C8" w:rsidRDefault="000E37C8" w:rsidP="000E37C8">
      <w:pPr>
        <w:pStyle w:val="NoSpacing"/>
        <w:rPr>
          <w:lang w:val="en-US"/>
        </w:rPr>
      </w:pPr>
    </w:p>
    <w:p w14:paraId="19E791FC" w14:textId="03D6968A" w:rsidR="00361483" w:rsidRDefault="001763A3" w:rsidP="000E37C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valentin</w:t>
      </w:r>
      <w:proofErr w:type="spellEnd"/>
      <w:r w:rsidR="000E37C8">
        <w:rPr>
          <w:lang w:val="en-US"/>
        </w:rPr>
        <w:t xml:space="preserve"> to the table</w:t>
      </w:r>
    </w:p>
    <w:p w14:paraId="498C2432" w14:textId="77777777" w:rsidR="00542F5F" w:rsidRDefault="00542F5F" w:rsidP="00542F5F">
      <w:pPr>
        <w:pStyle w:val="NoSpacing"/>
        <w:rPr>
          <w:lang w:val="en-US"/>
        </w:rPr>
      </w:pPr>
    </w:p>
    <w:p w14:paraId="109BF17E" w14:textId="0E2723A4" w:rsidR="00542F5F" w:rsidRPr="001312C4" w:rsidRDefault="00542F5F" w:rsidP="00542F5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Mail Lucas and Anna for the Barcelona trip</w:t>
      </w:r>
      <w:r w:rsidR="000257A3">
        <w:rPr>
          <w:lang w:val="en-US"/>
        </w:rPr>
        <w:t>, if they don’t reply by tonight Jens will be included</w:t>
      </w:r>
      <w:r>
        <w:rPr>
          <w:lang w:val="en-US"/>
        </w:rPr>
        <w:t xml:space="preserve">. </w:t>
      </w:r>
    </w:p>
    <w:p w14:paraId="7F57E36C" w14:textId="77777777" w:rsidR="0068225D" w:rsidRDefault="0068225D" w:rsidP="0068225D">
      <w:pPr>
        <w:pStyle w:val="NoSpacing"/>
        <w:rPr>
          <w:lang w:val="en-US"/>
        </w:rPr>
      </w:pPr>
    </w:p>
    <w:p w14:paraId="69BC950D" w14:textId="77777777" w:rsidR="0068225D" w:rsidRDefault="0068225D" w:rsidP="0068225D">
      <w:pPr>
        <w:pStyle w:val="NoSpacing"/>
        <w:rPr>
          <w:lang w:val="en-US"/>
        </w:rPr>
      </w:pPr>
    </w:p>
    <w:p w14:paraId="02AF0671" w14:textId="77777777" w:rsidR="0068225D" w:rsidRDefault="0068225D" w:rsidP="0068225D">
      <w:pPr>
        <w:pStyle w:val="NoSpacing"/>
        <w:rPr>
          <w:lang w:val="en-US"/>
        </w:rPr>
      </w:pPr>
    </w:p>
    <w:p w14:paraId="0F96D40D" w14:textId="77777777" w:rsidR="0068225D" w:rsidRDefault="0068225D" w:rsidP="0068225D">
      <w:pPr>
        <w:pStyle w:val="NoSpacing"/>
        <w:rPr>
          <w:lang w:val="en-US"/>
        </w:rPr>
      </w:pPr>
    </w:p>
    <w:p w14:paraId="2851B6A4" w14:textId="77777777" w:rsidR="0068225D" w:rsidRDefault="0068225D" w:rsidP="0068225D">
      <w:pPr>
        <w:pStyle w:val="NoSpacing"/>
        <w:rPr>
          <w:lang w:val="en-US"/>
        </w:rPr>
      </w:pPr>
    </w:p>
    <w:p w14:paraId="61D879BB" w14:textId="77777777" w:rsidR="0068225D" w:rsidRDefault="0068225D" w:rsidP="0068225D">
      <w:pPr>
        <w:pStyle w:val="NoSpacing"/>
        <w:rPr>
          <w:lang w:val="en-US"/>
        </w:rPr>
      </w:pPr>
    </w:p>
    <w:p w14:paraId="48C2F810" w14:textId="77777777" w:rsidR="0068225D" w:rsidRDefault="0068225D" w:rsidP="0068225D">
      <w:pPr>
        <w:pStyle w:val="NoSpacing"/>
        <w:rPr>
          <w:lang w:val="en-US"/>
        </w:rPr>
      </w:pPr>
    </w:p>
    <w:p w14:paraId="7AB364B0" w14:textId="77777777" w:rsidR="0068225D" w:rsidRDefault="0068225D" w:rsidP="0068225D">
      <w:pPr>
        <w:pStyle w:val="NoSpacing"/>
        <w:rPr>
          <w:lang w:val="en-US"/>
        </w:rPr>
      </w:pPr>
    </w:p>
    <w:p w14:paraId="4F2A9CD6" w14:textId="77777777" w:rsidR="0068225D" w:rsidRDefault="0068225D" w:rsidP="0068225D">
      <w:pPr>
        <w:pStyle w:val="NoSpacing"/>
        <w:rPr>
          <w:lang w:val="en-US"/>
        </w:rPr>
      </w:pPr>
    </w:p>
    <w:p w14:paraId="30CFA2F9" w14:textId="77777777" w:rsidR="0068225D" w:rsidRDefault="0068225D" w:rsidP="0068225D">
      <w:pPr>
        <w:pStyle w:val="NoSpacing"/>
        <w:rPr>
          <w:lang w:val="en-US"/>
        </w:rPr>
      </w:pPr>
    </w:p>
    <w:p w14:paraId="28ABED25" w14:textId="77777777" w:rsidR="0068225D" w:rsidRDefault="0068225D" w:rsidP="0068225D">
      <w:pPr>
        <w:pStyle w:val="NoSpacing"/>
        <w:rPr>
          <w:lang w:val="en-US"/>
        </w:rPr>
      </w:pPr>
    </w:p>
    <w:p w14:paraId="66B5713E" w14:textId="77777777" w:rsidR="0068225D" w:rsidRDefault="0068225D" w:rsidP="0068225D">
      <w:pPr>
        <w:pStyle w:val="NoSpacing"/>
        <w:rPr>
          <w:lang w:val="en-US"/>
        </w:rPr>
      </w:pPr>
    </w:p>
    <w:p w14:paraId="59C63854" w14:textId="77777777" w:rsidR="0068225D" w:rsidRDefault="0068225D" w:rsidP="0068225D">
      <w:pPr>
        <w:pStyle w:val="NoSpacing"/>
        <w:rPr>
          <w:lang w:val="en-US"/>
        </w:rPr>
      </w:pPr>
    </w:p>
    <w:p w14:paraId="246BE26F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6E166" w14:textId="77777777" w:rsidR="00EB3825" w:rsidRDefault="00EB3825" w:rsidP="0068225D">
      <w:pPr>
        <w:spacing w:after="0" w:line="240" w:lineRule="auto"/>
      </w:pPr>
      <w:r>
        <w:separator/>
      </w:r>
    </w:p>
  </w:endnote>
  <w:endnote w:type="continuationSeparator" w:id="0">
    <w:p w14:paraId="6E009F06" w14:textId="77777777" w:rsidR="00EB3825" w:rsidRDefault="00EB3825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EFEC5" w14:textId="77777777" w:rsidR="0068225D" w:rsidRDefault="0068225D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3C8D772D" wp14:editId="1A21E0D4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20BAD293" wp14:editId="3A2D15AA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EA4E070" wp14:editId="4643260B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en-GB" w:eastAsia="en-GB"/>
      </w:rPr>
      <w:drawing>
        <wp:anchor distT="0" distB="0" distL="114300" distR="114300" simplePos="0" relativeHeight="251663360" behindDoc="1" locked="0" layoutInCell="1" allowOverlap="1" wp14:anchorId="1917497E" wp14:editId="2D6B23EB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F8D03" w14:textId="77777777" w:rsidR="00EB3825" w:rsidRDefault="00EB3825" w:rsidP="0068225D">
      <w:pPr>
        <w:spacing w:after="0" w:line="240" w:lineRule="auto"/>
      </w:pPr>
      <w:r>
        <w:separator/>
      </w:r>
    </w:p>
  </w:footnote>
  <w:footnote w:type="continuationSeparator" w:id="0">
    <w:p w14:paraId="48B5E3C8" w14:textId="77777777" w:rsidR="00EB3825" w:rsidRDefault="00EB3825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9D650" w14:textId="77777777" w:rsidR="0068225D" w:rsidRDefault="0068225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1" locked="0" layoutInCell="1" allowOverlap="1" wp14:anchorId="6403AC96" wp14:editId="7C00D6FF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9504" behindDoc="1" locked="0" layoutInCell="1" allowOverlap="1" wp14:anchorId="4744F30A" wp14:editId="3B2CB0F5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1132"/>
    <w:multiLevelType w:val="hybridMultilevel"/>
    <w:tmpl w:val="B7D614A0"/>
    <w:lvl w:ilvl="0" w:tplc="9D7AE2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E0"/>
    <w:rsid w:val="0000486E"/>
    <w:rsid w:val="000257A3"/>
    <w:rsid w:val="000B51C1"/>
    <w:rsid w:val="000E37C8"/>
    <w:rsid w:val="001312C4"/>
    <w:rsid w:val="001763A3"/>
    <w:rsid w:val="00276F4F"/>
    <w:rsid w:val="002D70EC"/>
    <w:rsid w:val="002F731B"/>
    <w:rsid w:val="0030166A"/>
    <w:rsid w:val="00361483"/>
    <w:rsid w:val="003C767D"/>
    <w:rsid w:val="004A1308"/>
    <w:rsid w:val="004A247E"/>
    <w:rsid w:val="00507783"/>
    <w:rsid w:val="00542F5F"/>
    <w:rsid w:val="005C2A3C"/>
    <w:rsid w:val="005F2ECB"/>
    <w:rsid w:val="00623689"/>
    <w:rsid w:val="00674AB1"/>
    <w:rsid w:val="0068225D"/>
    <w:rsid w:val="006830C8"/>
    <w:rsid w:val="006D0E01"/>
    <w:rsid w:val="00764F8C"/>
    <w:rsid w:val="00985B13"/>
    <w:rsid w:val="009A4942"/>
    <w:rsid w:val="009B1218"/>
    <w:rsid w:val="00A72FE7"/>
    <w:rsid w:val="00A80578"/>
    <w:rsid w:val="00AB6877"/>
    <w:rsid w:val="00C20C83"/>
    <w:rsid w:val="00C936E0"/>
    <w:rsid w:val="00D2593B"/>
    <w:rsid w:val="00D36423"/>
    <w:rsid w:val="00D87C7F"/>
    <w:rsid w:val="00DF2F7E"/>
    <w:rsid w:val="00E91429"/>
    <w:rsid w:val="00EB0143"/>
    <w:rsid w:val="00E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8C504"/>
  <w15:chartTrackingRefBased/>
  <w15:docId w15:val="{381A485B-A49F-48D9-8015-E1A15E62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orcel\Dropbox\HoneyJar%20Business\Meetings\Format\yyyy-mm-ddMeeting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2FA4-55B3-3D43-A433-7C8739D1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C:\Users\Morcel\Dropbox\HoneyJar Business\Meetings\Format\yyyy-mm-ddMeetingFormat.dotx</Template>
  <TotalTime>0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Microsoft Office User</cp:lastModifiedBy>
  <cp:revision>2</cp:revision>
  <dcterms:created xsi:type="dcterms:W3CDTF">2018-02-28T14:53:00Z</dcterms:created>
  <dcterms:modified xsi:type="dcterms:W3CDTF">2018-02-28T14:53:00Z</dcterms:modified>
</cp:coreProperties>
</file>
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320A2" w14:textId="77777777" w:rsidR="0068225D" w:rsidRPr="006561A7" w:rsidRDefault="0068225D" w:rsidP="00764F8C">
      <w:pPr>
        <w:pStyle w:val="Ingenafstand"/>
        <w:rPr>
          <w:b/>
          <w:lang w:val="en-US"/>
        </w:rPr>
      </w:pPr>
      <w:r>
        <w:rPr>
          <w:lang w:val="en-US"/>
        </w:rPr>
        <w:t>Date of this meeting:</w:t>
      </w:r>
      <w:r w:rsidR="006561A7">
        <w:rPr>
          <w:lang w:val="en-US"/>
        </w:rPr>
        <w:t xml:space="preserve"> </w:t>
      </w:r>
      <w:r w:rsidR="006561A7">
        <w:rPr>
          <w:b/>
          <w:lang w:val="en-US"/>
        </w:rPr>
        <w:t>07-03-2018</w:t>
      </w:r>
    </w:p>
    <w:p w14:paraId="39F7CBDB" w14:textId="77777777" w:rsidR="0000486E" w:rsidRPr="005C4477" w:rsidRDefault="0000486E" w:rsidP="0000486E">
      <w:pPr>
        <w:pStyle w:val="Ingenafstand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14:paraId="725464B3" w14:textId="77777777" w:rsidR="0068225D" w:rsidRDefault="0068225D" w:rsidP="00764F8C">
      <w:pPr>
        <w:pStyle w:val="Ingenafstand"/>
        <w:rPr>
          <w:lang w:val="en-US"/>
        </w:rPr>
      </w:pPr>
    </w:p>
    <w:p w14:paraId="2AA8268F" w14:textId="77777777" w:rsidR="0000486E" w:rsidRDefault="0000486E" w:rsidP="00764F8C">
      <w:pPr>
        <w:pStyle w:val="Ingenafstand"/>
        <w:rPr>
          <w:lang w:val="en-US"/>
        </w:rPr>
      </w:pPr>
    </w:p>
    <w:p w14:paraId="0FDBF56C" w14:textId="77777777" w:rsidR="00674AB1" w:rsidRDefault="00674AB1" w:rsidP="00764F8C">
      <w:pPr>
        <w:pStyle w:val="Ingenafstand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14:paraId="0462EFED" w14:textId="77777777" w:rsidR="0068225D" w:rsidRPr="0068225D" w:rsidRDefault="0068225D" w:rsidP="00764F8C">
      <w:pPr>
        <w:pStyle w:val="Ingenafstand"/>
        <w:rPr>
          <w:b/>
          <w:i/>
          <w:u w:val="single"/>
          <w:lang w:val="en-US"/>
        </w:rPr>
      </w:pPr>
    </w:p>
    <w:p w14:paraId="629B19B5" w14:textId="77777777" w:rsidR="00764F8C" w:rsidRPr="00764F8C" w:rsidRDefault="00764F8C" w:rsidP="00764F8C">
      <w:pPr>
        <w:pStyle w:val="Ingenafstand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14:paraId="148CC7F6" w14:textId="77777777" w:rsidTr="00674AB1">
        <w:tc>
          <w:tcPr>
            <w:tcW w:w="2265" w:type="dxa"/>
            <w:gridSpan w:val="2"/>
          </w:tcPr>
          <w:p w14:paraId="733620F3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14:paraId="7E9AEF34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14:paraId="18D7918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14:paraId="20F5E632" w14:textId="77777777" w:rsidR="00674AB1" w:rsidRPr="00674AB1" w:rsidRDefault="00674AB1" w:rsidP="00764F8C">
            <w:pPr>
              <w:pStyle w:val="Ingenafstand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14:paraId="4FFAF086" w14:textId="77777777" w:rsidTr="00DF0C07">
        <w:tc>
          <w:tcPr>
            <w:tcW w:w="1132" w:type="dxa"/>
          </w:tcPr>
          <w:p w14:paraId="77DFD9E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61B7028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2" w:type="dxa"/>
          </w:tcPr>
          <w:p w14:paraId="44E7E04F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0E95218D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0A34D274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77A5068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  <w:tc>
          <w:tcPr>
            <w:tcW w:w="1133" w:type="dxa"/>
          </w:tcPr>
          <w:p w14:paraId="1A6B7C53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14:paraId="288D4E20" w14:textId="77777777" w:rsidR="00E91429" w:rsidRPr="00E91429" w:rsidRDefault="00E91429" w:rsidP="00E91429">
            <w:pPr>
              <w:pStyle w:val="Ingenafstand"/>
              <w:rPr>
                <w:b/>
                <w:u w:val="single"/>
                <w:lang w:val="en-US"/>
              </w:rPr>
            </w:pPr>
            <w:proofErr w:type="gramStart"/>
            <w:r w:rsidRPr="00E91429">
              <w:rPr>
                <w:b/>
                <w:u w:val="single"/>
                <w:lang w:val="en-US"/>
              </w:rPr>
              <w:t>Present?:</w:t>
            </w:r>
            <w:proofErr w:type="gramEnd"/>
          </w:p>
        </w:tc>
      </w:tr>
      <w:tr w:rsidR="00E91429" w14:paraId="4EB5D5C1" w14:textId="77777777" w:rsidTr="00DF0C07">
        <w:tc>
          <w:tcPr>
            <w:tcW w:w="1132" w:type="dxa"/>
          </w:tcPr>
          <w:p w14:paraId="68EA28C8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14:paraId="7A2B74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0185F51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14:paraId="720DA8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10F7BDA7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14:paraId="0B33640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D91D290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14:paraId="6E47AC9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2BAC20AB" w14:textId="77777777" w:rsidTr="00DF0C07">
        <w:tc>
          <w:tcPr>
            <w:tcW w:w="1132" w:type="dxa"/>
          </w:tcPr>
          <w:p w14:paraId="30D63B5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14:paraId="25AF0D2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4797C8B6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14:paraId="24FBD58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3B1C44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2B84B73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333403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034263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1F2207B4" w14:textId="77777777" w:rsidTr="00DF0C07">
        <w:tc>
          <w:tcPr>
            <w:tcW w:w="1132" w:type="dxa"/>
          </w:tcPr>
          <w:p w14:paraId="056E1B8A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C23215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1AC23CB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14:paraId="28A081D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A0E50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77EF691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CC5D4EB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C8616B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651BC2CA" w14:textId="77777777" w:rsidTr="00DF0C07">
        <w:tc>
          <w:tcPr>
            <w:tcW w:w="1132" w:type="dxa"/>
          </w:tcPr>
          <w:p w14:paraId="778E5815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AD619B6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72A52D29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14:paraId="45C27A2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50D3FDC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FBAD7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DD8731F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23C55A0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  <w:tr w:rsidR="00E91429" w14:paraId="4CB5080C" w14:textId="77777777" w:rsidTr="00DF0C07">
        <w:tc>
          <w:tcPr>
            <w:tcW w:w="1132" w:type="dxa"/>
          </w:tcPr>
          <w:p w14:paraId="750CB012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02CBA9F0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2" w:type="dxa"/>
          </w:tcPr>
          <w:p w14:paraId="5A43185B" w14:textId="77777777" w:rsidR="00E91429" w:rsidRDefault="00E91429" w:rsidP="00E91429">
            <w:pPr>
              <w:pStyle w:val="Ingenafstand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14:paraId="5B0A2F6E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0CA6DAC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60DE29BD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45F411B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  <w:tc>
          <w:tcPr>
            <w:tcW w:w="1133" w:type="dxa"/>
          </w:tcPr>
          <w:p w14:paraId="3F58CCC9" w14:textId="77777777" w:rsidR="00E91429" w:rsidRDefault="00E91429" w:rsidP="00E91429">
            <w:pPr>
              <w:pStyle w:val="Ingenafstand"/>
              <w:rPr>
                <w:lang w:val="en-US"/>
              </w:rPr>
            </w:pPr>
          </w:p>
        </w:tc>
      </w:tr>
    </w:tbl>
    <w:p w14:paraId="580283B5" w14:textId="77777777" w:rsidR="00764F8C" w:rsidRPr="00764F8C" w:rsidRDefault="00764F8C">
      <w:pPr>
        <w:rPr>
          <w:lang w:val="en-US"/>
        </w:rPr>
      </w:pPr>
    </w:p>
    <w:tbl>
      <w:tblPr>
        <w:tblStyle w:val="Tabel-Gitter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14:paraId="098E038D" w14:textId="77777777" w:rsidTr="00674AB1">
        <w:tc>
          <w:tcPr>
            <w:tcW w:w="5524" w:type="dxa"/>
          </w:tcPr>
          <w:p w14:paraId="73839E4D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14:paraId="1B5CF13A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14:paraId="579EFE48" w14:textId="77777777"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764F8C" w14:paraId="01F4D1B7" w14:textId="77777777" w:rsidTr="00674AB1">
        <w:tc>
          <w:tcPr>
            <w:tcW w:w="5524" w:type="dxa"/>
          </w:tcPr>
          <w:p w14:paraId="282AE136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Quality committee – naming of one responsible member</w:t>
            </w:r>
          </w:p>
        </w:tc>
        <w:tc>
          <w:tcPr>
            <w:tcW w:w="2268" w:type="dxa"/>
          </w:tcPr>
          <w:p w14:paraId="100E95CF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1A95DABA" w14:textId="77777777" w:rsidR="00674AB1" w:rsidRPr="00764F8C" w:rsidRDefault="006561A7">
            <w:pPr>
              <w:rPr>
                <w:lang w:val="en-US"/>
              </w:rPr>
            </w:pPr>
            <w:r>
              <w:rPr>
                <w:lang w:val="en-US"/>
              </w:rPr>
              <w:t>AAU</w:t>
            </w:r>
            <w:bookmarkStart w:id="0" w:name="_GoBack"/>
            <w:bookmarkEnd w:id="0"/>
          </w:p>
        </w:tc>
      </w:tr>
      <w:tr w:rsidR="00674AB1" w:rsidRPr="00764F8C" w14:paraId="5F91A726" w14:textId="77777777" w:rsidTr="00674AB1">
        <w:tc>
          <w:tcPr>
            <w:tcW w:w="5524" w:type="dxa"/>
          </w:tcPr>
          <w:p w14:paraId="281DF92D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0ED06D3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02B7E1B" w14:textId="77777777" w:rsidR="00674AB1" w:rsidRPr="00764F8C" w:rsidRDefault="00674AB1">
            <w:pPr>
              <w:rPr>
                <w:lang w:val="en-US"/>
              </w:rPr>
            </w:pPr>
          </w:p>
        </w:tc>
      </w:tr>
      <w:tr w:rsidR="00674AB1" w:rsidRPr="00764F8C" w14:paraId="0C61A0F5" w14:textId="77777777" w:rsidTr="009F4548">
        <w:tc>
          <w:tcPr>
            <w:tcW w:w="5524" w:type="dxa"/>
          </w:tcPr>
          <w:p w14:paraId="71C658BC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1470EC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E0E79BF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AD22EEF" w14:textId="77777777" w:rsidTr="009F4548">
        <w:tc>
          <w:tcPr>
            <w:tcW w:w="5524" w:type="dxa"/>
          </w:tcPr>
          <w:p w14:paraId="1868813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30F263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CCFCC0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3C14E3AE" w14:textId="77777777" w:rsidTr="009F4548">
        <w:tc>
          <w:tcPr>
            <w:tcW w:w="5524" w:type="dxa"/>
          </w:tcPr>
          <w:p w14:paraId="7C5F684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315E3C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7F9253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7A774EE0" w14:textId="77777777" w:rsidTr="009F4548">
        <w:tc>
          <w:tcPr>
            <w:tcW w:w="5524" w:type="dxa"/>
          </w:tcPr>
          <w:p w14:paraId="086F4F0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31365CBC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0D9078CF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7ECB69DC" w14:textId="77777777" w:rsidTr="009F4548">
        <w:tc>
          <w:tcPr>
            <w:tcW w:w="5524" w:type="dxa"/>
          </w:tcPr>
          <w:p w14:paraId="4E19D19F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F8BB07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CFE31D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BBF6E63" w14:textId="77777777" w:rsidTr="009F4548">
        <w:tc>
          <w:tcPr>
            <w:tcW w:w="5524" w:type="dxa"/>
          </w:tcPr>
          <w:p w14:paraId="5CA90BD0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C37242B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A737E4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8A767F2" w14:textId="77777777" w:rsidTr="009F4548">
        <w:tc>
          <w:tcPr>
            <w:tcW w:w="5524" w:type="dxa"/>
          </w:tcPr>
          <w:p w14:paraId="09FA9F97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EC90C3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1E77CB1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20D6F76D" w14:textId="77777777" w:rsidTr="009F4548">
        <w:tc>
          <w:tcPr>
            <w:tcW w:w="5524" w:type="dxa"/>
          </w:tcPr>
          <w:p w14:paraId="694B79F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93DF44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E8ECF3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52C8C242" w14:textId="77777777" w:rsidTr="009F4548">
        <w:tc>
          <w:tcPr>
            <w:tcW w:w="5524" w:type="dxa"/>
          </w:tcPr>
          <w:p w14:paraId="71DEDF92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E33CF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749D54BD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681D0964" w14:textId="77777777" w:rsidTr="009F4548">
        <w:tc>
          <w:tcPr>
            <w:tcW w:w="5524" w:type="dxa"/>
          </w:tcPr>
          <w:p w14:paraId="7AD13185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4665A976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522EE4E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4E7B08E6" w14:textId="77777777" w:rsidTr="009F4548">
        <w:tc>
          <w:tcPr>
            <w:tcW w:w="5524" w:type="dxa"/>
          </w:tcPr>
          <w:p w14:paraId="3CFE201D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C22C9C1" w14:textId="77777777"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5DA2ED6B" w14:textId="77777777"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764F8C" w14:paraId="1E56193B" w14:textId="77777777" w:rsidTr="00674AB1">
        <w:tc>
          <w:tcPr>
            <w:tcW w:w="5524" w:type="dxa"/>
          </w:tcPr>
          <w:p w14:paraId="6111300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6B6C5987" w14:textId="77777777"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36B379D8" w14:textId="77777777" w:rsidR="00674AB1" w:rsidRPr="00764F8C" w:rsidRDefault="00674AB1">
            <w:pPr>
              <w:rPr>
                <w:lang w:val="en-US"/>
              </w:rPr>
            </w:pPr>
          </w:p>
        </w:tc>
      </w:tr>
    </w:tbl>
    <w:p w14:paraId="6812A407" w14:textId="77777777" w:rsidR="0068225D" w:rsidRDefault="0068225D" w:rsidP="0068225D">
      <w:pPr>
        <w:pStyle w:val="Ingenafstand"/>
        <w:rPr>
          <w:lang w:val="en-US"/>
        </w:rPr>
      </w:pPr>
    </w:p>
    <w:p w14:paraId="2E2B9834" w14:textId="77777777" w:rsidR="0030166A" w:rsidRDefault="0068225D" w:rsidP="0068225D">
      <w:pPr>
        <w:pStyle w:val="Ingenafstand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14:paraId="597ADFCD" w14:textId="77777777" w:rsidR="0068225D" w:rsidRPr="0068225D" w:rsidRDefault="0068225D" w:rsidP="0068225D">
      <w:pPr>
        <w:pStyle w:val="Ingenafstand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9E89E4D" w14:textId="77777777" w:rsidR="0068225D" w:rsidRDefault="0068225D" w:rsidP="0068225D">
      <w:pPr>
        <w:pStyle w:val="Ingenafstand"/>
        <w:rPr>
          <w:lang w:val="en-US"/>
        </w:rPr>
      </w:pPr>
    </w:p>
    <w:p w14:paraId="4C0DE037" w14:textId="77777777" w:rsidR="0068225D" w:rsidRDefault="0068225D" w:rsidP="0068225D">
      <w:pPr>
        <w:pStyle w:val="Ingenafstand"/>
        <w:rPr>
          <w:lang w:val="en-US"/>
        </w:rPr>
      </w:pPr>
    </w:p>
    <w:p w14:paraId="4B5F7B91" w14:textId="77777777" w:rsidR="0068225D" w:rsidRDefault="0068225D" w:rsidP="0068225D">
      <w:pPr>
        <w:pStyle w:val="Ingenafstand"/>
        <w:rPr>
          <w:lang w:val="en-US"/>
        </w:rPr>
      </w:pPr>
    </w:p>
    <w:p w14:paraId="29143E7F" w14:textId="77777777" w:rsidR="0068225D" w:rsidRDefault="0068225D" w:rsidP="0068225D">
      <w:pPr>
        <w:pStyle w:val="Ingenafstand"/>
        <w:rPr>
          <w:lang w:val="en-US"/>
        </w:rPr>
      </w:pPr>
    </w:p>
    <w:p w14:paraId="08AE594B" w14:textId="77777777" w:rsidR="0068225D" w:rsidRDefault="0068225D" w:rsidP="0068225D">
      <w:pPr>
        <w:pStyle w:val="Ingenafstand"/>
        <w:rPr>
          <w:lang w:val="en-US"/>
        </w:rPr>
      </w:pPr>
    </w:p>
    <w:p w14:paraId="23A44CD8" w14:textId="77777777" w:rsidR="0068225D" w:rsidRDefault="0068225D" w:rsidP="0068225D">
      <w:pPr>
        <w:pStyle w:val="Ingenafstand"/>
        <w:rPr>
          <w:lang w:val="en-US"/>
        </w:rPr>
      </w:pPr>
    </w:p>
    <w:p w14:paraId="7124AF97" w14:textId="77777777" w:rsidR="0068225D" w:rsidRDefault="0068225D" w:rsidP="0068225D">
      <w:pPr>
        <w:pStyle w:val="Ingenafstand"/>
        <w:rPr>
          <w:lang w:val="en-US"/>
        </w:rPr>
      </w:pPr>
    </w:p>
    <w:p w14:paraId="27712BBE" w14:textId="77777777" w:rsidR="0068225D" w:rsidRDefault="0068225D" w:rsidP="0068225D">
      <w:pPr>
        <w:pStyle w:val="Ingenafstand"/>
        <w:rPr>
          <w:lang w:val="en-US"/>
        </w:rPr>
      </w:pPr>
    </w:p>
    <w:p w14:paraId="3BA7E37A" w14:textId="77777777" w:rsidR="0068225D" w:rsidRDefault="0068225D" w:rsidP="0068225D">
      <w:pPr>
        <w:pStyle w:val="Ingenafstand"/>
        <w:rPr>
          <w:lang w:val="en-US"/>
        </w:rPr>
      </w:pPr>
    </w:p>
    <w:p w14:paraId="32CE95CA" w14:textId="77777777" w:rsidR="0068225D" w:rsidRDefault="0068225D" w:rsidP="0068225D">
      <w:pPr>
        <w:pStyle w:val="Ingenafstand"/>
        <w:rPr>
          <w:lang w:val="en-US"/>
        </w:rPr>
      </w:pPr>
    </w:p>
    <w:p w14:paraId="3A553163" w14:textId="77777777" w:rsidR="0068225D" w:rsidRDefault="0068225D" w:rsidP="0068225D">
      <w:pPr>
        <w:pStyle w:val="Ingenafstand"/>
        <w:rPr>
          <w:lang w:val="en-US"/>
        </w:rPr>
      </w:pPr>
    </w:p>
    <w:p w14:paraId="715475FC" w14:textId="77777777" w:rsidR="0068225D" w:rsidRDefault="0068225D" w:rsidP="0068225D">
      <w:pPr>
        <w:pStyle w:val="Ingenafstand"/>
        <w:rPr>
          <w:lang w:val="en-US"/>
        </w:rPr>
      </w:pPr>
    </w:p>
    <w:p w14:paraId="503F2847" w14:textId="77777777" w:rsidR="0068225D" w:rsidRDefault="0068225D" w:rsidP="0068225D">
      <w:pPr>
        <w:pStyle w:val="Ingenafstand"/>
        <w:rPr>
          <w:lang w:val="en-US"/>
        </w:rPr>
      </w:pPr>
    </w:p>
    <w:p w14:paraId="21F8FCA5" w14:textId="77777777" w:rsidR="0068225D" w:rsidRDefault="0068225D" w:rsidP="0068225D">
      <w:pPr>
        <w:pStyle w:val="Ingenafstand"/>
        <w:rPr>
          <w:lang w:val="en-US"/>
        </w:rPr>
      </w:pPr>
    </w:p>
    <w:p w14:paraId="6800F90A" w14:textId="77777777"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2ED6A" w14:textId="77777777" w:rsidR="001D0E1C" w:rsidRDefault="001D0E1C" w:rsidP="0068225D">
      <w:pPr>
        <w:spacing w:after="0" w:line="240" w:lineRule="auto"/>
      </w:pPr>
      <w:r>
        <w:separator/>
      </w:r>
    </w:p>
  </w:endnote>
  <w:endnote w:type="continuationSeparator" w:id="0">
    <w:p w14:paraId="1A587136" w14:textId="77777777" w:rsidR="001D0E1C" w:rsidRDefault="001D0E1C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9EBF6" w14:textId="77777777" w:rsidR="0068225D" w:rsidRDefault="0068225D">
    <w:pPr>
      <w:pStyle w:val="Sidefod"/>
    </w:pPr>
    <w:r>
      <w:rPr>
        <w:noProof/>
        <w:lang w:val="da-DK" w:eastAsia="da-DK"/>
      </w:rPr>
      <w:drawing>
        <wp:anchor distT="0" distB="0" distL="114300" distR="114300" simplePos="0" relativeHeight="251665408" behindDoc="1" locked="0" layoutInCell="1" allowOverlap="1" wp14:anchorId="23AF4B01" wp14:editId="16DD2E59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59264" behindDoc="1" locked="0" layoutInCell="1" allowOverlap="1" wp14:anchorId="3E47BCA9" wp14:editId="611D7F4D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1312" behindDoc="1" locked="0" layoutInCell="1" allowOverlap="1" wp14:anchorId="43A999FE" wp14:editId="5C858A20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val="da-DK" w:eastAsia="da-DK"/>
      </w:rPr>
      <w:drawing>
        <wp:anchor distT="0" distB="0" distL="114300" distR="114300" simplePos="0" relativeHeight="251663360" behindDoc="1" locked="0" layoutInCell="1" allowOverlap="1" wp14:anchorId="0A10DA33" wp14:editId="438F9192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42C0A" w14:textId="77777777" w:rsidR="001D0E1C" w:rsidRDefault="001D0E1C" w:rsidP="0068225D">
      <w:pPr>
        <w:spacing w:after="0" w:line="240" w:lineRule="auto"/>
      </w:pPr>
      <w:r>
        <w:separator/>
      </w:r>
    </w:p>
  </w:footnote>
  <w:footnote w:type="continuationSeparator" w:id="0">
    <w:p w14:paraId="4D532CCC" w14:textId="77777777" w:rsidR="001D0E1C" w:rsidRDefault="001D0E1C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D4A3B" w14:textId="77777777" w:rsidR="0068225D" w:rsidRDefault="0068225D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67456" behindDoc="1" locked="0" layoutInCell="1" allowOverlap="1" wp14:anchorId="7AE492F2" wp14:editId="2DE655D6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 w:eastAsia="da-DK"/>
      </w:rPr>
      <w:drawing>
        <wp:anchor distT="0" distB="0" distL="114300" distR="114300" simplePos="0" relativeHeight="251669504" behindDoc="1" locked="0" layoutInCell="1" allowOverlap="1" wp14:anchorId="7877B965" wp14:editId="241062E9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A7"/>
    <w:rsid w:val="0000486E"/>
    <w:rsid w:val="001D0E1C"/>
    <w:rsid w:val="00276F4F"/>
    <w:rsid w:val="0030166A"/>
    <w:rsid w:val="006561A7"/>
    <w:rsid w:val="00674AB1"/>
    <w:rsid w:val="0068225D"/>
    <w:rsid w:val="006D0E01"/>
    <w:rsid w:val="00764F8C"/>
    <w:rsid w:val="009A4942"/>
    <w:rsid w:val="009B1218"/>
    <w:rsid w:val="00B97F24"/>
    <w:rsid w:val="00D2593B"/>
    <w:rsid w:val="00D36423"/>
    <w:rsid w:val="00D87C7F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6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764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genafstand">
    <w:name w:val="No Spacing"/>
    <w:uiPriority w:val="1"/>
    <w:qFormat/>
    <w:rsid w:val="00764F8C"/>
    <w:pPr>
      <w:spacing w:after="0" w:line="240" w:lineRule="auto"/>
    </w:pPr>
  </w:style>
  <w:style w:type="character" w:styleId="Llink">
    <w:name w:val="Hyperlink"/>
    <w:basedOn w:val="Standardskrifttypeiafsnit"/>
    <w:uiPriority w:val="99"/>
    <w:unhideWhenUsed/>
    <w:rsid w:val="00674AB1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8225D"/>
  </w:style>
  <w:style w:type="paragraph" w:styleId="Sidefod">
    <w:name w:val="footer"/>
    <w:basedOn w:val="Normal"/>
    <w:link w:val="SidefodTegn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1" Type="http://schemas.openxmlformats.org/officeDocument/2006/relationships/image" Target="media/image3.jpeg"/><Relationship Id="rId2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obvejlinjensen/Honeyjar/files/Meetings/Format/yyyy-mm-ddMeeting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9747B-1D40-1A46-8C42-374EE726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yyyy-mm-ddMeetingFormat.dotx</Template>
  <TotalTime>2</TotalTime>
  <Pages>1</Pages>
  <Words>87</Words>
  <Characters>534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Vejlin Jensen</dc:creator>
  <cp:keywords/>
  <dc:description/>
  <cp:lastModifiedBy>Jacob Vejlin Jensen</cp:lastModifiedBy>
  <cp:revision>1</cp:revision>
  <dcterms:created xsi:type="dcterms:W3CDTF">2018-03-02T08:34:00Z</dcterms:created>
  <dcterms:modified xsi:type="dcterms:W3CDTF">2018-03-02T08:38:00Z</dcterms:modified>
</cp:coreProperties>
</file>
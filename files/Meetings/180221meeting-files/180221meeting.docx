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3D93E" w14:textId="77777777" w:rsidR="0068225D" w:rsidRDefault="0068225D" w:rsidP="00764F8C">
      <w:pPr>
        <w:pStyle w:val="NoSpacing"/>
        <w:rPr>
          <w:lang w:val="en-US"/>
        </w:rPr>
      </w:pPr>
      <w:r>
        <w:rPr>
          <w:lang w:val="en-US"/>
        </w:rPr>
        <w:t>Date of this meeting:</w:t>
      </w:r>
      <w:r w:rsidR="005C4477">
        <w:rPr>
          <w:lang w:val="en-US"/>
        </w:rPr>
        <w:t xml:space="preserve"> </w:t>
      </w:r>
      <w:r w:rsidR="005C4477" w:rsidRPr="005C4477">
        <w:rPr>
          <w:b/>
          <w:lang w:val="en-US"/>
        </w:rPr>
        <w:t>21-02-2017</w:t>
      </w:r>
    </w:p>
    <w:p w14:paraId="5581EE93" w14:textId="77777777" w:rsidR="005C4477" w:rsidRPr="005C4477" w:rsidRDefault="005C4477" w:rsidP="00764F8C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4AA6014" w14:textId="77777777" w:rsidR="0068225D" w:rsidRDefault="0068225D" w:rsidP="00764F8C">
      <w:pPr>
        <w:pStyle w:val="NoSpacing"/>
        <w:rPr>
          <w:lang w:val="en-US"/>
        </w:rPr>
      </w:pPr>
    </w:p>
    <w:p w14:paraId="4734E7EF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53B2A1A7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06F057BE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827DEB6" w14:textId="77777777" w:rsidTr="00674AB1">
        <w:tc>
          <w:tcPr>
            <w:tcW w:w="2265" w:type="dxa"/>
            <w:gridSpan w:val="2"/>
          </w:tcPr>
          <w:p w14:paraId="4D62BFDB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proofErr w:type="spellStart"/>
            <w:r w:rsidRPr="00674AB1">
              <w:rPr>
                <w:b/>
                <w:lang w:val="en-US"/>
              </w:rPr>
              <w:t>Saxion</w:t>
            </w:r>
            <w:proofErr w:type="spellEnd"/>
          </w:p>
        </w:tc>
        <w:tc>
          <w:tcPr>
            <w:tcW w:w="2265" w:type="dxa"/>
            <w:gridSpan w:val="2"/>
          </w:tcPr>
          <w:p w14:paraId="6067185D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6E1E7F86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30F2C6C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624238B" w14:textId="77777777" w:rsidTr="00DF0C07">
        <w:tc>
          <w:tcPr>
            <w:tcW w:w="1132" w:type="dxa"/>
          </w:tcPr>
          <w:p w14:paraId="4C97BDCA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7458C7C5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</w:tcPr>
          <w:p w14:paraId="0CF4C529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53C5B49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1786CB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939A805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23EF9C56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3A4D64E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E91429" w14:paraId="155EF21D" w14:textId="77777777" w:rsidTr="00DF0C07">
        <w:tc>
          <w:tcPr>
            <w:tcW w:w="1132" w:type="dxa"/>
          </w:tcPr>
          <w:p w14:paraId="7374657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536625A8" w14:textId="77777777" w:rsidR="00E91429" w:rsidRDefault="005C4477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10BF6F2F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1B1906B0" w14:textId="4610B236" w:rsidR="00E91429" w:rsidRDefault="009278FC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2A2252A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1C9737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85E4DF4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44E1614F" w14:textId="33B12F8E" w:rsidR="00E91429" w:rsidRDefault="009278FC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91429" w14:paraId="7C47FCE2" w14:textId="77777777" w:rsidTr="00DF0C07">
        <w:tc>
          <w:tcPr>
            <w:tcW w:w="1132" w:type="dxa"/>
          </w:tcPr>
          <w:p w14:paraId="767AF0EA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65792B8E" w14:textId="3CA5F765" w:rsidR="00E91429" w:rsidRDefault="009278FC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7488CBD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3EFFD39D" w14:textId="3164B06B" w:rsidR="00E91429" w:rsidRDefault="009278FC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33" w:type="dxa"/>
          </w:tcPr>
          <w:p w14:paraId="7765FAF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E5A844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191F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B23FD8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08AE0964" w14:textId="77777777" w:rsidTr="00DF0C07">
        <w:tc>
          <w:tcPr>
            <w:tcW w:w="1132" w:type="dxa"/>
          </w:tcPr>
          <w:p w14:paraId="70BD6BE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DE0614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40149E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107CB341" w14:textId="7ED0D2DB" w:rsidR="00E91429" w:rsidRDefault="009278FC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1AF58F0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97C747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68C647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2F76A1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958B2BD" w14:textId="77777777" w:rsidTr="00DF0C07">
        <w:tc>
          <w:tcPr>
            <w:tcW w:w="1132" w:type="dxa"/>
          </w:tcPr>
          <w:p w14:paraId="17AAFF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61F21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35ED2C3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27C86107" w14:textId="09919744" w:rsidR="00E91429" w:rsidRDefault="009278FC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33" w:type="dxa"/>
          </w:tcPr>
          <w:p w14:paraId="4D3F096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657C527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03326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562C627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90F466" w14:textId="77777777" w:rsidTr="00DF0C07">
        <w:tc>
          <w:tcPr>
            <w:tcW w:w="1132" w:type="dxa"/>
          </w:tcPr>
          <w:p w14:paraId="0ACDDE2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6CFF0F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25CA83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77AE60C7" w14:textId="2C362188" w:rsidR="00E91429" w:rsidRDefault="009278FC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77C3BCD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B30320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2FC6A7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88C75D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16FCB13E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6445B103" w14:textId="77777777" w:rsidTr="00674AB1">
        <w:tc>
          <w:tcPr>
            <w:tcW w:w="5524" w:type="dxa"/>
          </w:tcPr>
          <w:p w14:paraId="7728563C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61813D45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36187B79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674AB1" w:rsidRPr="005C4477" w14:paraId="0A92A6E0" w14:textId="77777777" w:rsidTr="00674AB1">
        <w:tc>
          <w:tcPr>
            <w:tcW w:w="5524" w:type="dxa"/>
          </w:tcPr>
          <w:p w14:paraId="60A4BB0C" w14:textId="77777777" w:rsidR="00674AB1" w:rsidRPr="00764F8C" w:rsidRDefault="005C4477" w:rsidP="005C4477">
            <w:pPr>
              <w:rPr>
                <w:lang w:val="en-US"/>
              </w:rPr>
            </w:pPr>
            <w:r>
              <w:rPr>
                <w:lang w:val="en-US"/>
              </w:rPr>
              <w:t>Collaboration contract, is it done? Can we sign it already?</w:t>
            </w:r>
          </w:p>
        </w:tc>
        <w:tc>
          <w:tcPr>
            <w:tcW w:w="2268" w:type="dxa"/>
          </w:tcPr>
          <w:p w14:paraId="2AA897F9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20DAF26B" w14:textId="77777777" w:rsidR="00674AB1" w:rsidRPr="00764F8C" w:rsidRDefault="005C44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5C4477" w14:paraId="4101CFF1" w14:textId="77777777" w:rsidTr="00674AB1">
        <w:tc>
          <w:tcPr>
            <w:tcW w:w="5524" w:type="dxa"/>
          </w:tcPr>
          <w:p w14:paraId="37189519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Registration of hours</w:t>
            </w:r>
          </w:p>
        </w:tc>
        <w:tc>
          <w:tcPr>
            <w:tcW w:w="2268" w:type="dxa"/>
          </w:tcPr>
          <w:p w14:paraId="451CC2FD" w14:textId="77777777" w:rsidR="00674AB1" w:rsidRPr="00764F8C" w:rsidRDefault="005C447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7B7134C1" w14:textId="77777777" w:rsidR="00674AB1" w:rsidRPr="00764F8C" w:rsidRDefault="005C44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5C4477" w14:paraId="1DBA2322" w14:textId="77777777" w:rsidTr="009F4548">
        <w:tc>
          <w:tcPr>
            <w:tcW w:w="5524" w:type="dxa"/>
          </w:tcPr>
          <w:p w14:paraId="7D9325E4" w14:textId="77777777" w:rsidR="00674AB1" w:rsidRPr="00764F8C" w:rsidRDefault="005C4477" w:rsidP="009F45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EduSpace</w:t>
            </w:r>
            <w:proofErr w:type="spellEnd"/>
            <w:r>
              <w:rPr>
                <w:lang w:val="en-US"/>
              </w:rPr>
              <w:t xml:space="preserve"> document, has it been uploaded yet?</w:t>
            </w:r>
          </w:p>
        </w:tc>
        <w:tc>
          <w:tcPr>
            <w:tcW w:w="2268" w:type="dxa"/>
          </w:tcPr>
          <w:p w14:paraId="112197C3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50C7D819" w14:textId="77777777" w:rsidR="00674AB1" w:rsidRPr="00764F8C" w:rsidRDefault="005C4477" w:rsidP="009F45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5C4477" w14:paraId="4037821C" w14:textId="77777777" w:rsidTr="009F4548">
        <w:tc>
          <w:tcPr>
            <w:tcW w:w="5524" w:type="dxa"/>
          </w:tcPr>
          <w:p w14:paraId="08E27FFC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Little things</w:t>
            </w:r>
          </w:p>
        </w:tc>
        <w:tc>
          <w:tcPr>
            <w:tcW w:w="2268" w:type="dxa"/>
          </w:tcPr>
          <w:p w14:paraId="74549599" w14:textId="77777777" w:rsidR="00674AB1" w:rsidRPr="00764F8C" w:rsidRDefault="005C4477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6BFC117B" w14:textId="77777777" w:rsidR="00674AB1" w:rsidRPr="00764F8C" w:rsidRDefault="005C4477" w:rsidP="009F45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5C4477" w14:paraId="3E7DD14A" w14:textId="77777777" w:rsidTr="009F4548">
        <w:tc>
          <w:tcPr>
            <w:tcW w:w="5524" w:type="dxa"/>
          </w:tcPr>
          <w:p w14:paraId="2C8751B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E561E9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8E0432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4E632A" w:rsidRPr="005C4477" w14:paraId="79B6F865" w14:textId="77777777" w:rsidTr="009F4548">
        <w:tc>
          <w:tcPr>
            <w:tcW w:w="5524" w:type="dxa"/>
          </w:tcPr>
          <w:p w14:paraId="7BD2E9B5" w14:textId="77777777" w:rsidR="004E632A" w:rsidRPr="00764F8C" w:rsidRDefault="004E632A" w:rsidP="008D0543">
            <w:pPr>
              <w:rPr>
                <w:lang w:val="en-US"/>
              </w:rPr>
            </w:pPr>
            <w:r>
              <w:rPr>
                <w:lang w:val="en-US"/>
              </w:rPr>
              <w:t xml:space="preserve">Investigated Articles </w:t>
            </w:r>
          </w:p>
        </w:tc>
        <w:tc>
          <w:tcPr>
            <w:tcW w:w="2268" w:type="dxa"/>
          </w:tcPr>
          <w:p w14:paraId="655CBF2F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321F66C9" w14:textId="27457BB2" w:rsidR="004E632A" w:rsidRPr="00764F8C" w:rsidRDefault="00A5543E" w:rsidP="009F4548">
            <w:pPr>
              <w:rPr>
                <w:lang w:val="en-US"/>
              </w:rPr>
            </w:pPr>
            <w:r>
              <w:rPr>
                <w:lang w:val="en-US"/>
              </w:rPr>
              <w:t>AGU</w:t>
            </w:r>
          </w:p>
        </w:tc>
      </w:tr>
      <w:tr w:rsidR="004E632A" w:rsidRPr="005C4477" w14:paraId="7B0A57D9" w14:textId="77777777" w:rsidTr="009F4548">
        <w:tc>
          <w:tcPr>
            <w:tcW w:w="5524" w:type="dxa"/>
          </w:tcPr>
          <w:p w14:paraId="7B64308D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Tools to detect malicious links (API)</w:t>
            </w:r>
          </w:p>
        </w:tc>
        <w:tc>
          <w:tcPr>
            <w:tcW w:w="2268" w:type="dxa"/>
          </w:tcPr>
          <w:p w14:paraId="4DA786C9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2EEAA6B6" w14:textId="2FA728B1" w:rsidR="004E632A" w:rsidRPr="00764F8C" w:rsidRDefault="00A5543E" w:rsidP="009F4548">
            <w:pPr>
              <w:rPr>
                <w:lang w:val="en-US"/>
              </w:rPr>
            </w:pPr>
            <w:r>
              <w:rPr>
                <w:lang w:val="en-US"/>
              </w:rPr>
              <w:t>AGU</w:t>
            </w:r>
          </w:p>
        </w:tc>
      </w:tr>
      <w:tr w:rsidR="004E632A" w:rsidRPr="005C4477" w14:paraId="4223E2C1" w14:textId="77777777" w:rsidTr="009F4548">
        <w:tc>
          <w:tcPr>
            <w:tcW w:w="5524" w:type="dxa"/>
          </w:tcPr>
          <w:p w14:paraId="56D927D3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Questions (related to procedure of the servers and the script)</w:t>
            </w:r>
          </w:p>
        </w:tc>
        <w:tc>
          <w:tcPr>
            <w:tcW w:w="2268" w:type="dxa"/>
          </w:tcPr>
          <w:p w14:paraId="63D9BD91" w14:textId="77777777" w:rsidR="004E632A" w:rsidRPr="00764F8C" w:rsidRDefault="004E632A" w:rsidP="009F45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334A3D71" w14:textId="3AD0DDA7" w:rsidR="004E632A" w:rsidRPr="00764F8C" w:rsidRDefault="00A5543E" w:rsidP="009F4548">
            <w:pPr>
              <w:rPr>
                <w:lang w:val="en-US"/>
              </w:rPr>
            </w:pPr>
            <w:r>
              <w:rPr>
                <w:lang w:val="en-US"/>
              </w:rPr>
              <w:t>AGU</w:t>
            </w:r>
          </w:p>
        </w:tc>
      </w:tr>
      <w:tr w:rsidR="004E632A" w:rsidRPr="005C4477" w14:paraId="6998752B" w14:textId="77777777" w:rsidTr="009F4548">
        <w:tc>
          <w:tcPr>
            <w:tcW w:w="5524" w:type="dxa"/>
          </w:tcPr>
          <w:p w14:paraId="75BEE39F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72F3EFA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A8FCC2C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1E1B3490" w14:textId="77777777" w:rsidTr="009F4548">
        <w:tc>
          <w:tcPr>
            <w:tcW w:w="5524" w:type="dxa"/>
          </w:tcPr>
          <w:p w14:paraId="18D3F3E0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63F9884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0CAC603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1A9DAAA4" w14:textId="77777777" w:rsidTr="009F4548">
        <w:tc>
          <w:tcPr>
            <w:tcW w:w="5524" w:type="dxa"/>
          </w:tcPr>
          <w:p w14:paraId="14BC3921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3E85F0A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492B103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0EC9574B" w14:textId="77777777" w:rsidTr="009F4548">
        <w:tc>
          <w:tcPr>
            <w:tcW w:w="5524" w:type="dxa"/>
          </w:tcPr>
          <w:p w14:paraId="2DA8144B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41F5C5C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2270A77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33B39005" w14:textId="77777777" w:rsidTr="009F4548">
        <w:tc>
          <w:tcPr>
            <w:tcW w:w="5524" w:type="dxa"/>
          </w:tcPr>
          <w:p w14:paraId="5D26867A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A01D2EF" w14:textId="77777777" w:rsidR="004E632A" w:rsidRPr="00764F8C" w:rsidRDefault="004E632A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305E1C9" w14:textId="77777777" w:rsidR="004E632A" w:rsidRPr="00764F8C" w:rsidRDefault="004E632A" w:rsidP="009F4548">
            <w:pPr>
              <w:rPr>
                <w:lang w:val="en-US"/>
              </w:rPr>
            </w:pPr>
          </w:p>
        </w:tc>
      </w:tr>
      <w:tr w:rsidR="004E632A" w:rsidRPr="005C4477" w14:paraId="5A6E71F7" w14:textId="77777777" w:rsidTr="00674AB1">
        <w:tc>
          <w:tcPr>
            <w:tcW w:w="5524" w:type="dxa"/>
          </w:tcPr>
          <w:p w14:paraId="0AA8EBE8" w14:textId="77777777" w:rsidR="004E632A" w:rsidRPr="00764F8C" w:rsidRDefault="004E632A">
            <w:pPr>
              <w:rPr>
                <w:lang w:val="en-US"/>
              </w:rPr>
            </w:pPr>
            <w:bookmarkStart w:id="0" w:name="_GoBack"/>
          </w:p>
        </w:tc>
        <w:tc>
          <w:tcPr>
            <w:tcW w:w="2268" w:type="dxa"/>
          </w:tcPr>
          <w:p w14:paraId="0D6EDFD4" w14:textId="77777777" w:rsidR="004E632A" w:rsidRPr="00764F8C" w:rsidRDefault="004E632A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18D727F" w14:textId="77777777" w:rsidR="004E632A" w:rsidRPr="00764F8C" w:rsidRDefault="004E632A">
            <w:pPr>
              <w:rPr>
                <w:lang w:val="en-US"/>
              </w:rPr>
            </w:pPr>
          </w:p>
        </w:tc>
      </w:tr>
    </w:tbl>
    <w:p w14:paraId="5A16E613" w14:textId="77777777" w:rsidR="0068225D" w:rsidRDefault="0068225D" w:rsidP="0068225D">
      <w:pPr>
        <w:pStyle w:val="NoSpacing"/>
        <w:rPr>
          <w:lang w:val="en-US"/>
        </w:rPr>
      </w:pPr>
    </w:p>
    <w:bookmarkEnd w:id="0"/>
    <w:p w14:paraId="3B853C79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016DB212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68551449" w14:textId="77777777" w:rsidR="0068225D" w:rsidRDefault="0068225D" w:rsidP="0068225D">
      <w:pPr>
        <w:pStyle w:val="NoSpacing"/>
        <w:rPr>
          <w:lang w:val="en-US"/>
        </w:rPr>
      </w:pPr>
    </w:p>
    <w:p w14:paraId="22F813C2" w14:textId="77777777" w:rsidR="0068225D" w:rsidRDefault="0068225D" w:rsidP="0068225D">
      <w:pPr>
        <w:pStyle w:val="NoSpacing"/>
        <w:rPr>
          <w:lang w:val="en-US"/>
        </w:rPr>
      </w:pPr>
    </w:p>
    <w:p w14:paraId="221AB340" w14:textId="77777777" w:rsidR="0068225D" w:rsidRDefault="0068225D" w:rsidP="0068225D">
      <w:pPr>
        <w:pStyle w:val="NoSpacing"/>
        <w:rPr>
          <w:lang w:val="en-US"/>
        </w:rPr>
      </w:pPr>
    </w:p>
    <w:p w14:paraId="755B5372" w14:textId="77777777" w:rsidR="0068225D" w:rsidRDefault="0068225D" w:rsidP="0068225D">
      <w:pPr>
        <w:pStyle w:val="NoSpacing"/>
        <w:rPr>
          <w:lang w:val="en-US"/>
        </w:rPr>
      </w:pPr>
    </w:p>
    <w:p w14:paraId="4B9D3B44" w14:textId="77777777" w:rsidR="0068225D" w:rsidRDefault="0068225D" w:rsidP="0068225D">
      <w:pPr>
        <w:pStyle w:val="NoSpacing"/>
        <w:rPr>
          <w:lang w:val="en-US"/>
        </w:rPr>
      </w:pPr>
    </w:p>
    <w:p w14:paraId="69F78D79" w14:textId="77777777" w:rsidR="0068225D" w:rsidRDefault="0068225D" w:rsidP="0068225D">
      <w:pPr>
        <w:pStyle w:val="NoSpacing"/>
        <w:rPr>
          <w:lang w:val="en-US"/>
        </w:rPr>
      </w:pPr>
    </w:p>
    <w:p w14:paraId="58FB38C4" w14:textId="77777777" w:rsidR="0068225D" w:rsidRDefault="0068225D" w:rsidP="0068225D">
      <w:pPr>
        <w:pStyle w:val="NoSpacing"/>
        <w:rPr>
          <w:lang w:val="en-US"/>
        </w:rPr>
      </w:pPr>
    </w:p>
    <w:p w14:paraId="38BDA0ED" w14:textId="77777777" w:rsidR="0068225D" w:rsidRDefault="0068225D" w:rsidP="0068225D">
      <w:pPr>
        <w:pStyle w:val="NoSpacing"/>
        <w:rPr>
          <w:lang w:val="en-US"/>
        </w:rPr>
      </w:pPr>
    </w:p>
    <w:p w14:paraId="5DD38940" w14:textId="77777777" w:rsidR="0068225D" w:rsidRDefault="0068225D" w:rsidP="0068225D">
      <w:pPr>
        <w:pStyle w:val="NoSpacing"/>
        <w:rPr>
          <w:lang w:val="en-US"/>
        </w:rPr>
      </w:pPr>
    </w:p>
    <w:p w14:paraId="17453E55" w14:textId="77777777" w:rsidR="0068225D" w:rsidRDefault="0068225D" w:rsidP="0068225D">
      <w:pPr>
        <w:pStyle w:val="NoSpacing"/>
        <w:rPr>
          <w:lang w:val="en-US"/>
        </w:rPr>
      </w:pPr>
    </w:p>
    <w:p w14:paraId="567513CD" w14:textId="77777777" w:rsidR="0068225D" w:rsidRDefault="0068225D" w:rsidP="0068225D">
      <w:pPr>
        <w:pStyle w:val="NoSpacing"/>
        <w:rPr>
          <w:lang w:val="en-US"/>
        </w:rPr>
      </w:pPr>
    </w:p>
    <w:p w14:paraId="64857FE7" w14:textId="77777777" w:rsidR="0068225D" w:rsidRDefault="0068225D" w:rsidP="0068225D">
      <w:pPr>
        <w:pStyle w:val="NoSpacing"/>
        <w:rPr>
          <w:lang w:val="en-US"/>
        </w:rPr>
      </w:pPr>
    </w:p>
    <w:p w14:paraId="7088B85A" w14:textId="77777777" w:rsidR="0068225D" w:rsidRDefault="0068225D" w:rsidP="0068225D">
      <w:pPr>
        <w:pStyle w:val="NoSpacing"/>
        <w:rPr>
          <w:lang w:val="en-US"/>
        </w:rPr>
      </w:pPr>
    </w:p>
    <w:p w14:paraId="48154311" w14:textId="77777777" w:rsidR="0068225D" w:rsidRDefault="0068225D" w:rsidP="0068225D">
      <w:pPr>
        <w:pStyle w:val="NoSpacing"/>
        <w:rPr>
          <w:lang w:val="en-US"/>
        </w:rPr>
      </w:pPr>
    </w:p>
    <w:p w14:paraId="7E687159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F428C" w14:textId="77777777" w:rsidR="00365D27" w:rsidRDefault="00365D27" w:rsidP="0068225D">
      <w:pPr>
        <w:spacing w:after="0" w:line="240" w:lineRule="auto"/>
      </w:pPr>
      <w:r>
        <w:separator/>
      </w:r>
    </w:p>
  </w:endnote>
  <w:endnote w:type="continuationSeparator" w:id="0">
    <w:p w14:paraId="634CF0C1" w14:textId="77777777" w:rsidR="00365D27" w:rsidRDefault="00365D27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EDA07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610129F9" wp14:editId="04B42D7F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0F42142B" wp14:editId="750C5D7B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766B29CC" wp14:editId="082F6987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1DF0219C" wp14:editId="20460EAD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AE07E" w14:textId="77777777" w:rsidR="00365D27" w:rsidRDefault="00365D27" w:rsidP="0068225D">
      <w:pPr>
        <w:spacing w:after="0" w:line="240" w:lineRule="auto"/>
      </w:pPr>
      <w:r>
        <w:separator/>
      </w:r>
    </w:p>
  </w:footnote>
  <w:footnote w:type="continuationSeparator" w:id="0">
    <w:p w14:paraId="06688C5E" w14:textId="77777777" w:rsidR="00365D27" w:rsidRDefault="00365D27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B41ED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E48FCB4" wp14:editId="511388BD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571A488" wp14:editId="23C1E880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77"/>
    <w:rsid w:val="000E257D"/>
    <w:rsid w:val="00276F4F"/>
    <w:rsid w:val="0030166A"/>
    <w:rsid w:val="00365D27"/>
    <w:rsid w:val="00400AE8"/>
    <w:rsid w:val="004E632A"/>
    <w:rsid w:val="005C4477"/>
    <w:rsid w:val="00674AB1"/>
    <w:rsid w:val="0068225D"/>
    <w:rsid w:val="006D0E01"/>
    <w:rsid w:val="00764F8C"/>
    <w:rsid w:val="009278FC"/>
    <w:rsid w:val="009B1218"/>
    <w:rsid w:val="009D40E9"/>
    <w:rsid w:val="00A51089"/>
    <w:rsid w:val="00A5543E"/>
    <w:rsid w:val="00A74748"/>
    <w:rsid w:val="00D2593B"/>
    <w:rsid w:val="00D36423"/>
    <w:rsid w:val="00D87C7F"/>
    <w:rsid w:val="00E9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76B52"/>
  <w15:chartTrackingRefBased/>
  <w15:docId w15:val="{1A8786E0-1AFA-4479-9A5F-C41CD499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cel\Dropbox\MeetingAgend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F4DCF-4827-45B3-AEAE-261C35F20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MeetingAgendaFormat</Template>
  <TotalTime>3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Morcel</dc:creator>
  <cp:keywords/>
  <dc:description/>
  <cp:lastModifiedBy>Morcel El Ouahbi</cp:lastModifiedBy>
  <cp:revision>6</cp:revision>
  <dcterms:created xsi:type="dcterms:W3CDTF">2018-02-18T15:50:00Z</dcterms:created>
  <dcterms:modified xsi:type="dcterms:W3CDTF">2018-02-21T13:54:00Z</dcterms:modified>
</cp:coreProperties>
</file>
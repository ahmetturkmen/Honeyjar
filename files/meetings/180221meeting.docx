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3D93E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14:paraId="5581EE93" w14:textId="77777777"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4AA6014" w14:textId="77777777" w:rsidR="0068225D" w:rsidRDefault="0068225D" w:rsidP="00764F8C">
      <w:pPr>
        <w:pStyle w:val="NoSpacing"/>
        <w:rPr>
          <w:lang w:val="en-US"/>
        </w:rPr>
      </w:pPr>
    </w:p>
    <w:p w14:paraId="4734E7EF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3B2A1A7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06F057BE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827DEB6" w14:textId="77777777" w:rsidTr="00674AB1">
        <w:tc>
          <w:tcPr>
            <w:tcW w:w="2265" w:type="dxa"/>
            <w:gridSpan w:val="2"/>
          </w:tcPr>
          <w:p w14:paraId="4D62BFD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6067185D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6E1E7F86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30F2C6C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624238B" w14:textId="77777777" w:rsidTr="00DF0C07">
        <w:tc>
          <w:tcPr>
            <w:tcW w:w="1132" w:type="dxa"/>
          </w:tcPr>
          <w:p w14:paraId="4C97BDC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7458C7C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0CF4C52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53C5B4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786CB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39A80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23EF9C56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A4D64E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155EF21D" w14:textId="77777777" w:rsidTr="00DF0C07">
        <w:tc>
          <w:tcPr>
            <w:tcW w:w="1132" w:type="dxa"/>
          </w:tcPr>
          <w:p w14:paraId="7374657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536625A8" w14:textId="77777777"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0BF6F2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1B1906B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2252A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1C9737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85E4DF4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44E1614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7C47FCE2" w14:textId="77777777" w:rsidTr="00DF0C07">
        <w:tc>
          <w:tcPr>
            <w:tcW w:w="1132" w:type="dxa"/>
          </w:tcPr>
          <w:p w14:paraId="767AF0EA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65792B8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488CBD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3EFFD39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65FA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E5A84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191F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B23FD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08AE0964" w14:textId="77777777" w:rsidTr="00DF0C07">
        <w:tc>
          <w:tcPr>
            <w:tcW w:w="1132" w:type="dxa"/>
          </w:tcPr>
          <w:p w14:paraId="70BD6BE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DE061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40149E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07CB34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AF58F0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97C747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8C647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2F76A1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958B2BD" w14:textId="77777777" w:rsidTr="00DF0C07">
        <w:tc>
          <w:tcPr>
            <w:tcW w:w="1132" w:type="dxa"/>
          </w:tcPr>
          <w:p w14:paraId="17AAFF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1F21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35ED2C3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27C8610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3F096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657C5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03326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562C6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90F466" w14:textId="77777777" w:rsidTr="00DF0C07">
        <w:tc>
          <w:tcPr>
            <w:tcW w:w="1132" w:type="dxa"/>
          </w:tcPr>
          <w:p w14:paraId="0ACDDE2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CFF0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25CA83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77AE60C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C3BCD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B30320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2FC6A7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88C75D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16FCB13E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6445B103" w14:textId="77777777" w:rsidTr="00674AB1">
        <w:tc>
          <w:tcPr>
            <w:tcW w:w="5524" w:type="dxa"/>
          </w:tcPr>
          <w:p w14:paraId="7728563C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1813D45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6187B7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14:paraId="0A92A6E0" w14:textId="77777777" w:rsidTr="00674AB1">
        <w:tc>
          <w:tcPr>
            <w:tcW w:w="5524" w:type="dxa"/>
          </w:tcPr>
          <w:p w14:paraId="60A4BB0C" w14:textId="77777777"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14:paraId="2AA897F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0DAF26B" w14:textId="77777777"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4101CFF1" w14:textId="77777777" w:rsidTr="00674AB1">
        <w:tc>
          <w:tcPr>
            <w:tcW w:w="5524" w:type="dxa"/>
          </w:tcPr>
          <w:p w14:paraId="3718951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14:paraId="451CC2FD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7B7134C1" w14:textId="77777777"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1DBA2322" w14:textId="77777777" w:rsidTr="009F4548">
        <w:tc>
          <w:tcPr>
            <w:tcW w:w="5524" w:type="dxa"/>
          </w:tcPr>
          <w:p w14:paraId="7D9325E4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EduSpace</w:t>
            </w:r>
            <w:proofErr w:type="spellEnd"/>
            <w:r>
              <w:rPr>
                <w:lang w:val="en-US"/>
              </w:rPr>
              <w:t xml:space="preserve"> document, has it been uploaded yet?</w:t>
            </w:r>
          </w:p>
        </w:tc>
        <w:tc>
          <w:tcPr>
            <w:tcW w:w="2268" w:type="dxa"/>
          </w:tcPr>
          <w:p w14:paraId="112197C3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50C7D819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4037821C" w14:textId="77777777" w:rsidTr="009F4548">
        <w:tc>
          <w:tcPr>
            <w:tcW w:w="5524" w:type="dxa"/>
          </w:tcPr>
          <w:p w14:paraId="08E27FFC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14:paraId="7454959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6BFC117B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3E7DD14A" w14:textId="77777777" w:rsidTr="009F4548">
        <w:tc>
          <w:tcPr>
            <w:tcW w:w="5524" w:type="dxa"/>
          </w:tcPr>
          <w:p w14:paraId="2C8751B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561E9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8E0432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4E632A" w:rsidRPr="005C4477" w14:paraId="79B6F865" w14:textId="77777777" w:rsidTr="009F4548">
        <w:tc>
          <w:tcPr>
            <w:tcW w:w="5524" w:type="dxa"/>
          </w:tcPr>
          <w:p w14:paraId="7BD2E9B5" w14:textId="77777777" w:rsidR="004E632A" w:rsidRPr="00764F8C" w:rsidRDefault="004E632A" w:rsidP="008D0543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Investigated Articles </w:t>
            </w:r>
          </w:p>
        </w:tc>
        <w:tc>
          <w:tcPr>
            <w:tcW w:w="2268" w:type="dxa"/>
          </w:tcPr>
          <w:p w14:paraId="655CBF2F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321F66C9" w14:textId="27457BB2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7B0A57D9" w14:textId="77777777" w:rsidTr="009F4548">
        <w:tc>
          <w:tcPr>
            <w:tcW w:w="5524" w:type="dxa"/>
          </w:tcPr>
          <w:p w14:paraId="7B64308D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Tools to detect malicious links (API)</w:t>
            </w:r>
          </w:p>
        </w:tc>
        <w:tc>
          <w:tcPr>
            <w:tcW w:w="2268" w:type="dxa"/>
          </w:tcPr>
          <w:p w14:paraId="4DA786C9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EEAA6B6" w14:textId="2FA728B1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4223E2C1" w14:textId="77777777" w:rsidTr="009F4548">
        <w:tc>
          <w:tcPr>
            <w:tcW w:w="5524" w:type="dxa"/>
          </w:tcPr>
          <w:p w14:paraId="56D927D3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Questions (related to procedure of the servers and the script)</w:t>
            </w:r>
          </w:p>
        </w:tc>
        <w:tc>
          <w:tcPr>
            <w:tcW w:w="2268" w:type="dxa"/>
          </w:tcPr>
          <w:p w14:paraId="63D9BD91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334A3D71" w14:textId="3AD0DDA7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6998752B" w14:textId="77777777" w:rsidTr="009F4548">
        <w:tc>
          <w:tcPr>
            <w:tcW w:w="5524" w:type="dxa"/>
          </w:tcPr>
          <w:p w14:paraId="75BEE39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72F3EF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A8FCC2C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E1B3490" w14:textId="77777777" w:rsidTr="009F4548">
        <w:tc>
          <w:tcPr>
            <w:tcW w:w="5524" w:type="dxa"/>
          </w:tcPr>
          <w:p w14:paraId="18D3F3E0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3F9884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0CAC6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A9DAAA4" w14:textId="77777777" w:rsidTr="009F4548">
        <w:tc>
          <w:tcPr>
            <w:tcW w:w="5524" w:type="dxa"/>
          </w:tcPr>
          <w:p w14:paraId="14BC3921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E85F0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492B1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0EC9574B" w14:textId="77777777" w:rsidTr="009F4548">
        <w:tc>
          <w:tcPr>
            <w:tcW w:w="5524" w:type="dxa"/>
          </w:tcPr>
          <w:p w14:paraId="2DA8144B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1F5C5C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2270A77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33B39005" w14:textId="77777777" w:rsidTr="009F4548">
        <w:tc>
          <w:tcPr>
            <w:tcW w:w="5524" w:type="dxa"/>
          </w:tcPr>
          <w:p w14:paraId="5D26867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01D2E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305E1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5A6E71F7" w14:textId="77777777" w:rsidTr="00674AB1">
        <w:tc>
          <w:tcPr>
            <w:tcW w:w="5524" w:type="dxa"/>
          </w:tcPr>
          <w:p w14:paraId="0AA8EBE8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D6EDFD4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18D727F" w14:textId="77777777" w:rsidR="004E632A" w:rsidRPr="00764F8C" w:rsidRDefault="004E632A">
            <w:pPr>
              <w:rPr>
                <w:lang w:val="en-US"/>
              </w:rPr>
            </w:pPr>
          </w:p>
        </w:tc>
      </w:tr>
    </w:tbl>
    <w:p w14:paraId="5A16E613" w14:textId="77777777" w:rsidR="0068225D" w:rsidRDefault="0068225D" w:rsidP="0068225D">
      <w:pPr>
        <w:pStyle w:val="NoSpacing"/>
        <w:rPr>
          <w:lang w:val="en-US"/>
        </w:rPr>
      </w:pPr>
    </w:p>
    <w:p w14:paraId="3B853C79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16DB212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68551449" w14:textId="77777777" w:rsidR="0068225D" w:rsidRDefault="0068225D" w:rsidP="0068225D">
      <w:pPr>
        <w:pStyle w:val="NoSpacing"/>
        <w:rPr>
          <w:lang w:val="en-US"/>
        </w:rPr>
      </w:pPr>
    </w:p>
    <w:p w14:paraId="22F813C2" w14:textId="77777777" w:rsidR="0068225D" w:rsidRDefault="0068225D" w:rsidP="0068225D">
      <w:pPr>
        <w:pStyle w:val="NoSpacing"/>
        <w:rPr>
          <w:lang w:val="en-US"/>
        </w:rPr>
      </w:pPr>
    </w:p>
    <w:p w14:paraId="221AB340" w14:textId="77777777" w:rsidR="0068225D" w:rsidRDefault="0068225D" w:rsidP="0068225D">
      <w:pPr>
        <w:pStyle w:val="NoSpacing"/>
        <w:rPr>
          <w:lang w:val="en-US"/>
        </w:rPr>
      </w:pPr>
    </w:p>
    <w:p w14:paraId="755B5372" w14:textId="77777777" w:rsidR="0068225D" w:rsidRDefault="0068225D" w:rsidP="0068225D">
      <w:pPr>
        <w:pStyle w:val="NoSpacing"/>
        <w:rPr>
          <w:lang w:val="en-US"/>
        </w:rPr>
      </w:pPr>
    </w:p>
    <w:p w14:paraId="4B9D3B44" w14:textId="77777777" w:rsidR="0068225D" w:rsidRDefault="0068225D" w:rsidP="0068225D">
      <w:pPr>
        <w:pStyle w:val="NoSpacing"/>
        <w:rPr>
          <w:lang w:val="en-US"/>
        </w:rPr>
      </w:pPr>
    </w:p>
    <w:p w14:paraId="69F78D79" w14:textId="77777777" w:rsidR="0068225D" w:rsidRDefault="0068225D" w:rsidP="0068225D">
      <w:pPr>
        <w:pStyle w:val="NoSpacing"/>
        <w:rPr>
          <w:lang w:val="en-US"/>
        </w:rPr>
      </w:pPr>
    </w:p>
    <w:p w14:paraId="58FB38C4" w14:textId="77777777" w:rsidR="0068225D" w:rsidRDefault="0068225D" w:rsidP="0068225D">
      <w:pPr>
        <w:pStyle w:val="NoSpacing"/>
        <w:rPr>
          <w:lang w:val="en-US"/>
        </w:rPr>
      </w:pPr>
    </w:p>
    <w:p w14:paraId="38BDA0ED" w14:textId="77777777" w:rsidR="0068225D" w:rsidRDefault="0068225D" w:rsidP="0068225D">
      <w:pPr>
        <w:pStyle w:val="NoSpacing"/>
        <w:rPr>
          <w:lang w:val="en-US"/>
        </w:rPr>
      </w:pPr>
    </w:p>
    <w:p w14:paraId="5DD38940" w14:textId="77777777" w:rsidR="0068225D" w:rsidRDefault="0068225D" w:rsidP="0068225D">
      <w:pPr>
        <w:pStyle w:val="NoSpacing"/>
        <w:rPr>
          <w:lang w:val="en-US"/>
        </w:rPr>
      </w:pPr>
    </w:p>
    <w:p w14:paraId="17453E55" w14:textId="77777777" w:rsidR="0068225D" w:rsidRDefault="0068225D" w:rsidP="0068225D">
      <w:pPr>
        <w:pStyle w:val="NoSpacing"/>
        <w:rPr>
          <w:lang w:val="en-US"/>
        </w:rPr>
      </w:pPr>
    </w:p>
    <w:p w14:paraId="567513CD" w14:textId="77777777" w:rsidR="0068225D" w:rsidRDefault="0068225D" w:rsidP="0068225D">
      <w:pPr>
        <w:pStyle w:val="NoSpacing"/>
        <w:rPr>
          <w:lang w:val="en-US"/>
        </w:rPr>
      </w:pPr>
    </w:p>
    <w:p w14:paraId="64857FE7" w14:textId="77777777" w:rsidR="0068225D" w:rsidRDefault="0068225D" w:rsidP="0068225D">
      <w:pPr>
        <w:pStyle w:val="NoSpacing"/>
        <w:rPr>
          <w:lang w:val="en-US"/>
        </w:rPr>
      </w:pPr>
    </w:p>
    <w:p w14:paraId="7088B85A" w14:textId="77777777" w:rsidR="0068225D" w:rsidRDefault="0068225D" w:rsidP="0068225D">
      <w:pPr>
        <w:pStyle w:val="NoSpacing"/>
        <w:rPr>
          <w:lang w:val="en-US"/>
        </w:rPr>
      </w:pPr>
    </w:p>
    <w:p w14:paraId="48154311" w14:textId="77777777" w:rsidR="0068225D" w:rsidRDefault="0068225D" w:rsidP="0068225D">
      <w:pPr>
        <w:pStyle w:val="NoSpacing"/>
        <w:rPr>
          <w:lang w:val="en-US"/>
        </w:rPr>
      </w:pPr>
    </w:p>
    <w:p w14:paraId="7E687159" w14:textId="77777777" w:rsidR="0068225D" w:rsidRPr="00764F8C" w:rsidRDefault="0068225D">
      <w:pPr>
        <w:rPr>
          <w:lang w:val="en-US"/>
        </w:rPr>
      </w:pPr>
      <w:bookmarkStart w:id="0" w:name="_GoBack"/>
      <w:bookmarkEnd w:id="0"/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4D893" w14:textId="77777777" w:rsidR="009D40E9" w:rsidRDefault="009D40E9" w:rsidP="0068225D">
      <w:pPr>
        <w:spacing w:after="0" w:line="240" w:lineRule="auto"/>
      </w:pPr>
      <w:r>
        <w:separator/>
      </w:r>
    </w:p>
  </w:endnote>
  <w:endnote w:type="continuationSeparator" w:id="0">
    <w:p w14:paraId="1CD7F3AC" w14:textId="77777777" w:rsidR="009D40E9" w:rsidRDefault="009D40E9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DA07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610129F9" wp14:editId="04B42D7F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F42142B" wp14:editId="750C5D7B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766B29CC" wp14:editId="082F6987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1DF0219C" wp14:editId="20460EAD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014BD" w14:textId="77777777" w:rsidR="009D40E9" w:rsidRDefault="009D40E9" w:rsidP="0068225D">
      <w:pPr>
        <w:spacing w:after="0" w:line="240" w:lineRule="auto"/>
      </w:pPr>
      <w:r>
        <w:separator/>
      </w:r>
    </w:p>
  </w:footnote>
  <w:footnote w:type="continuationSeparator" w:id="0">
    <w:p w14:paraId="605F6ACC" w14:textId="77777777" w:rsidR="009D40E9" w:rsidRDefault="009D40E9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41ED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E48FCB4" wp14:editId="511388B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571A488" wp14:editId="23C1E88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0E257D"/>
    <w:rsid w:val="00276F4F"/>
    <w:rsid w:val="0030166A"/>
    <w:rsid w:val="00400AE8"/>
    <w:rsid w:val="004E632A"/>
    <w:rsid w:val="005C4477"/>
    <w:rsid w:val="00674AB1"/>
    <w:rsid w:val="0068225D"/>
    <w:rsid w:val="006D0E01"/>
    <w:rsid w:val="00764F8C"/>
    <w:rsid w:val="009B1218"/>
    <w:rsid w:val="009D40E9"/>
    <w:rsid w:val="00A51089"/>
    <w:rsid w:val="00A5543E"/>
    <w:rsid w:val="00A74748"/>
    <w:rsid w:val="00D2593B"/>
    <w:rsid w:val="00D36423"/>
    <w:rsid w:val="00D87C7F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6B52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2AF6-56D3-4B1D-869B-33E7655D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MeetingAgendaFormat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Morcel El Ouahbi</cp:lastModifiedBy>
  <cp:revision>5</cp:revision>
  <dcterms:created xsi:type="dcterms:W3CDTF">2018-02-18T15:50:00Z</dcterms:created>
  <dcterms:modified xsi:type="dcterms:W3CDTF">2018-02-21T08:32:00Z</dcterms:modified>
</cp:coreProperties>
</file>